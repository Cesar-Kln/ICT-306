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0AE" w:rsidRPr="000E7483" w:rsidRDefault="001060FC" w:rsidP="000E7483">
      <w:pPr>
        <w:pStyle w:val="Titre"/>
      </w:pPr>
      <w:r>
        <w:t>Rapport Dessine-moi une maison</w:t>
      </w:r>
    </w:p>
    <w:p w:rsidR="001060FC" w:rsidRDefault="001060FC" w:rsidP="00D275C6">
      <w:pPr>
        <w:spacing w:before="2400"/>
        <w:jc w:val="center"/>
        <w:rPr>
          <w:rFonts w:cs="Arial"/>
          <w:noProof/>
          <w:sz w:val="22"/>
          <w:szCs w:val="22"/>
        </w:rPr>
      </w:pP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463872E" wp14:editId="0945CD4D">
            <wp:extent cx="2714625" cy="2799254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" t="18990" r="2316" b="16972"/>
                    <a:stretch/>
                  </pic:blipFill>
                  <pic:spPr bwMode="auto">
                    <a:xfrm>
                      <a:off x="0" y="0"/>
                      <a:ext cx="2720172" cy="280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577" w:rsidRPr="000E7483" w:rsidRDefault="001D4577" w:rsidP="001060FC"/>
    <w:p w:rsidR="007F30AE" w:rsidRPr="000E7483" w:rsidRDefault="001060FC" w:rsidP="000E7483">
      <w:pPr>
        <w:spacing w:before="2000"/>
        <w:jc w:val="center"/>
      </w:pPr>
      <w:r>
        <w:t>Klein César – Min1b</w:t>
      </w:r>
    </w:p>
    <w:p w:rsidR="007F30AE" w:rsidRPr="000E7483" w:rsidRDefault="001060FC" w:rsidP="000E7483">
      <w:pPr>
        <w:jc w:val="center"/>
      </w:pPr>
      <w:r>
        <w:t>ETML, Lausanne</w:t>
      </w:r>
    </w:p>
    <w:p w:rsidR="007F30AE" w:rsidRPr="000E7483" w:rsidRDefault="001060FC" w:rsidP="000E7483">
      <w:pPr>
        <w:jc w:val="center"/>
      </w:pPr>
      <w:r>
        <w:t>24 périodes</w:t>
      </w:r>
    </w:p>
    <w:p w:rsidR="007F30AE" w:rsidRPr="000E7483" w:rsidRDefault="001060FC" w:rsidP="000E7483">
      <w:pPr>
        <w:jc w:val="center"/>
      </w:pPr>
      <w:r>
        <w:t>Carrel</w:t>
      </w:r>
    </w:p>
    <w:p w:rsidR="007F30AE" w:rsidRPr="000E7483" w:rsidRDefault="001060FC" w:rsidP="000E7483">
      <w:pPr>
        <w:jc w:val="center"/>
      </w:pPr>
      <w:r>
        <w:t>xavier.carrel@eduvaud.ch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  <w:fldChar w:fldCharType="separate"/>
        </w:r>
        <w:r w:rsidR="00657429">
          <w:rPr>
            <w:b/>
            <w:bCs/>
            <w:noProof/>
            <w:webHidden/>
            <w:lang w:val="fr-FR"/>
          </w:rPr>
          <w:t>Erreur ! Signet non défini.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  <w:fldChar w:fldCharType="separate"/>
        </w:r>
        <w:r w:rsidR="00657429">
          <w:rPr>
            <w:b/>
            <w:bCs/>
            <w:noProof/>
            <w:webHidden/>
            <w:lang w:val="fr-FR"/>
          </w:rPr>
          <w:t>Erreur ! Signet non défini.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  <w:fldChar w:fldCharType="separate"/>
        </w:r>
        <w:r w:rsidR="00657429">
          <w:rPr>
            <w:b/>
            <w:bCs/>
            <w:noProof/>
            <w:webHidden/>
            <w:lang w:val="fr-FR"/>
          </w:rPr>
          <w:t>Erreur ! Signet non défini.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  <w:fldChar w:fldCharType="separate"/>
        </w:r>
        <w:r w:rsidR="00657429">
          <w:rPr>
            <w:b/>
            <w:bCs/>
            <w:noProof/>
            <w:webHidden/>
            <w:lang w:val="fr-FR"/>
          </w:rPr>
          <w:t>Erreur ! Signet non défini.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  <w:fldChar w:fldCharType="separate"/>
        </w:r>
        <w:r w:rsidR="00657429">
          <w:rPr>
            <w:b/>
            <w:bCs/>
            <w:noProof/>
            <w:webHidden/>
            <w:lang w:val="fr-FR"/>
          </w:rPr>
          <w:t>Erreur ! Signet non défini.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  <w:fldChar w:fldCharType="separate"/>
        </w:r>
        <w:r w:rsidR="00657429">
          <w:rPr>
            <w:b/>
            <w:bCs/>
            <w:noProof/>
            <w:webHidden/>
            <w:lang w:val="fr-FR"/>
          </w:rPr>
          <w:t>Erreur ! Signet non défini.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  <w:fldChar w:fldCharType="separate"/>
        </w:r>
        <w:r w:rsidR="00657429">
          <w:rPr>
            <w:b w:val="0"/>
            <w:bCs w:val="0"/>
            <w:noProof/>
            <w:webHidden/>
            <w:lang w:val="fr-FR"/>
          </w:rPr>
          <w:t>Erreur ! Signet non défini.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  <w:fldChar w:fldCharType="separate"/>
        </w:r>
        <w:r w:rsidR="00657429">
          <w:rPr>
            <w:b/>
            <w:bCs/>
            <w:noProof/>
            <w:webHidden/>
            <w:lang w:val="fr-FR"/>
          </w:rPr>
          <w:t>Erreur ! Signet non défini.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  <w:fldChar w:fldCharType="separate"/>
        </w:r>
        <w:r w:rsidR="00657429">
          <w:rPr>
            <w:b/>
            <w:bCs/>
            <w:noProof/>
            <w:webHidden/>
            <w:lang w:val="fr-FR"/>
          </w:rPr>
          <w:t>Erreur ! Signet non défini.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  <w:fldChar w:fldCharType="separate"/>
        </w:r>
        <w:r w:rsidR="00657429">
          <w:rPr>
            <w:b/>
            <w:bCs/>
            <w:noProof/>
            <w:webHidden/>
            <w:lang w:val="fr-FR"/>
          </w:rPr>
          <w:t>Erreur ! Signet non défini.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12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12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12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12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13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13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13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13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657429">
          <w:rPr>
            <w:noProof/>
            <w:webHidden/>
          </w:rPr>
          <w:t>14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856409" w:rsidP="008E53F9">
      <w:pPr>
        <w:pStyle w:val="Titre2"/>
      </w:pPr>
      <w:bookmarkStart w:id="3" w:name="_Toc532179969"/>
      <w:bookmarkStart w:id="4" w:name="_Toc165969639"/>
      <w:r>
        <w:t>Titre</w:t>
      </w:r>
    </w:p>
    <w:p w:rsidR="00F43DDA" w:rsidRPr="00F43DDA" w:rsidRDefault="00F43DDA" w:rsidP="00F43DDA">
      <w:pPr>
        <w:pStyle w:val="NormalWeb"/>
        <w:jc w:val="center"/>
        <w:rPr>
          <w:rFonts w:asciiTheme="majorHAnsi" w:hAnsiTheme="majorHAnsi"/>
          <w:b/>
        </w:rPr>
      </w:pPr>
      <w:r w:rsidRPr="00F43DDA">
        <w:rPr>
          <w:rFonts w:asciiTheme="majorHAnsi" w:hAnsiTheme="majorHAnsi"/>
          <w:b/>
        </w:rPr>
        <w:t xml:space="preserve">SoloBuild </w:t>
      </w:r>
      <w:r w:rsidR="00822734" w:rsidRPr="00F43DDA">
        <w:rPr>
          <w:rFonts w:asciiTheme="majorHAnsi" w:hAnsiTheme="majorHAnsi"/>
          <w:b/>
        </w:rPr>
        <w:t>Sarl</w:t>
      </w:r>
    </w:p>
    <w:p w:rsidR="0015167D" w:rsidRPr="00F43DDA" w:rsidRDefault="00F43DDA" w:rsidP="00F43DDA">
      <w:pPr>
        <w:pStyle w:val="NormalWeb"/>
        <w:jc w:val="center"/>
        <w:rPr>
          <w:rFonts w:asciiTheme="majorHAnsi" w:hAnsiTheme="majorHAnsi"/>
          <w:i/>
          <w:sz w:val="22"/>
          <w:szCs w:val="22"/>
        </w:rPr>
      </w:pPr>
      <w:r w:rsidRPr="00F43DDA">
        <w:rPr>
          <w:rFonts w:asciiTheme="majorHAnsi" w:hAnsiTheme="majorHAnsi"/>
          <w:i/>
          <w:sz w:val="22"/>
          <w:szCs w:val="22"/>
        </w:rPr>
        <w:t>Une entreprise mondialement connue dans la construction d’hôtels luxueux.</w:t>
      </w:r>
    </w:p>
    <w:p w:rsidR="001060FC" w:rsidRDefault="001060FC" w:rsidP="001060FC">
      <w:pPr>
        <w:pStyle w:val="Retraitcorpsdetexte"/>
        <w:ind w:left="0"/>
      </w:pPr>
    </w:p>
    <w:p w:rsidR="001060FC" w:rsidRDefault="001060FC" w:rsidP="001060FC">
      <w:pPr>
        <w:pStyle w:val="Retraitcorpsdetexte"/>
        <w:ind w:left="0"/>
      </w:pPr>
    </w:p>
    <w:p w:rsidR="001060FC" w:rsidRPr="00F664DF" w:rsidRDefault="001060FC" w:rsidP="001060FC">
      <w:pPr>
        <w:pStyle w:val="Retraitcorpsdetexte"/>
        <w:ind w:left="0"/>
      </w:pPr>
    </w:p>
    <w:p w:rsidR="00753A51" w:rsidRDefault="00902523" w:rsidP="008E53F9">
      <w:pPr>
        <w:pStyle w:val="Titre2"/>
      </w:pPr>
      <w:bookmarkStart w:id="5" w:name="_Toc128323754"/>
      <w:r>
        <w:t>Description</w:t>
      </w:r>
      <w:bookmarkEnd w:id="5"/>
    </w:p>
    <w:p w:rsidR="0015167D" w:rsidRDefault="0015167D" w:rsidP="0015167D">
      <w:pPr>
        <w:pStyle w:val="Retraitcorpsdetexte"/>
      </w:pPr>
    </w:p>
    <w:p w:rsidR="001060FC" w:rsidRDefault="00856409" w:rsidP="00F43DDA">
      <w:pPr>
        <w:pStyle w:val="Retraitcorpsdetexte"/>
        <w:ind w:left="0"/>
        <w:rPr>
          <w:sz w:val="22"/>
          <w:szCs w:val="22"/>
        </w:rPr>
      </w:pPr>
      <w:r w:rsidRPr="00F43DDA">
        <w:rPr>
          <w:sz w:val="22"/>
          <w:szCs w:val="22"/>
        </w:rPr>
        <w:t xml:space="preserve">Dans ce rapport </w:t>
      </w:r>
      <w:r w:rsidR="00F43DDA">
        <w:rPr>
          <w:sz w:val="22"/>
          <w:szCs w:val="22"/>
        </w:rPr>
        <w:t>du module 306 sur la gestion de projet,</w:t>
      </w:r>
      <w:r w:rsidRPr="00F43DDA">
        <w:rPr>
          <w:sz w:val="22"/>
          <w:szCs w:val="22"/>
        </w:rPr>
        <w:t xml:space="preserve"> nous allons créer un hôtel 5 étoiles à partir </w:t>
      </w:r>
      <w:r w:rsidR="00F43DDA" w:rsidRPr="00F43DDA">
        <w:rPr>
          <w:sz w:val="22"/>
          <w:szCs w:val="22"/>
        </w:rPr>
        <w:t>d’une base fournie</w:t>
      </w:r>
      <w:r w:rsidRPr="00F43DDA">
        <w:rPr>
          <w:sz w:val="22"/>
          <w:szCs w:val="22"/>
        </w:rPr>
        <w:t xml:space="preserve"> sur le logiciel Sweet Home 3D</w:t>
      </w:r>
      <w:r w:rsidR="00F43DDA">
        <w:rPr>
          <w:sz w:val="22"/>
          <w:szCs w:val="22"/>
        </w:rPr>
        <w:t>.</w:t>
      </w:r>
    </w:p>
    <w:p w:rsidR="00F43DDA" w:rsidRDefault="00F43DDA" w:rsidP="0015167D">
      <w:pPr>
        <w:pStyle w:val="Retraitcorpsdetexte"/>
        <w:rPr>
          <w:sz w:val="22"/>
          <w:szCs w:val="22"/>
        </w:rPr>
      </w:pPr>
    </w:p>
    <w:p w:rsidR="00F43DDA" w:rsidRPr="00F43DDA" w:rsidRDefault="00F43DDA" w:rsidP="00F43DDA">
      <w:pPr>
        <w:pStyle w:val="Retraitcorpsdetexte"/>
        <w:ind w:left="0"/>
        <w:rPr>
          <w:sz w:val="22"/>
          <w:szCs w:val="22"/>
        </w:rPr>
      </w:pPr>
      <w:r>
        <w:rPr>
          <w:sz w:val="22"/>
          <w:szCs w:val="22"/>
        </w:rPr>
        <w:t>Sweet Home 3D est un logiciel ludique qui permet de créer une infinité de chose en 3D comme des maisons ou bien des hôtels...</w:t>
      </w:r>
    </w:p>
    <w:p w:rsidR="00F43DDA" w:rsidRDefault="00F43DDA" w:rsidP="00F43DDA">
      <w:pPr>
        <w:pStyle w:val="Retraitcorpsdetexte"/>
        <w:ind w:left="0"/>
        <w:rPr>
          <w:sz w:val="22"/>
          <w:szCs w:val="22"/>
        </w:rPr>
      </w:pPr>
    </w:p>
    <w:p w:rsidR="001060FC" w:rsidRPr="00F43DDA" w:rsidRDefault="00F43DDA" w:rsidP="00F43DDA">
      <w:pPr>
        <w:pStyle w:val="Retraitcorpsdetexte"/>
        <w:ind w:left="0"/>
        <w:rPr>
          <w:sz w:val="22"/>
          <w:szCs w:val="22"/>
        </w:rPr>
      </w:pPr>
      <w:r w:rsidRPr="00F43DDA">
        <w:rPr>
          <w:sz w:val="22"/>
          <w:szCs w:val="22"/>
        </w:rPr>
        <w:t>Un livrable sera fournie chaque semaine pour voir l’avancé de l’hôtel</w:t>
      </w:r>
    </w:p>
    <w:p w:rsidR="001060FC" w:rsidRPr="00F664DF" w:rsidRDefault="001060FC" w:rsidP="00F43DDA">
      <w:pPr>
        <w:pStyle w:val="Retraitcorpsdetexte"/>
      </w:pPr>
    </w:p>
    <w:p w:rsidR="00753A51" w:rsidRDefault="00902523" w:rsidP="008E53F9">
      <w:pPr>
        <w:pStyle w:val="Titre2"/>
      </w:pPr>
      <w:bookmarkStart w:id="6" w:name="_Toc128323755"/>
      <w:r>
        <w:t>Matériel et logiciels à disposition</w:t>
      </w:r>
      <w:bookmarkEnd w:id="6"/>
    </w:p>
    <w:p w:rsidR="0015167D" w:rsidRPr="0015167D" w:rsidRDefault="0015167D" w:rsidP="0015167D">
      <w:pPr>
        <w:pStyle w:val="Retraitcorpsdetexte"/>
      </w:pP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7" w:name="_Toc128323756"/>
      <w:r>
        <w:t>P</w:t>
      </w:r>
      <w:r w:rsidR="00902523">
        <w:t>rérequis</w:t>
      </w:r>
      <w:bookmarkEnd w:id="7"/>
    </w:p>
    <w:p w:rsidR="0015167D" w:rsidRDefault="00822734" w:rsidP="0015167D">
      <w:pPr>
        <w:pStyle w:val="Retraitcorpsdetexte"/>
        <w:rPr>
          <w:color w:val="000000" w:themeColor="text1"/>
          <w:sz w:val="22"/>
          <w:szCs w:val="22"/>
        </w:rPr>
      </w:pPr>
      <w:r w:rsidRPr="00822734">
        <w:rPr>
          <w:color w:val="000000" w:themeColor="text1"/>
          <w:sz w:val="22"/>
          <w:szCs w:val="22"/>
        </w:rPr>
        <w:t>Connaissance basique sur la gestion de projet et Sweet Home 3D</w:t>
      </w:r>
    </w:p>
    <w:p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:rsid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:rsidR="00822734" w:rsidRPr="00822734" w:rsidRDefault="00822734" w:rsidP="0015167D">
      <w:pPr>
        <w:pStyle w:val="Retraitcorpsdetexte"/>
        <w:rPr>
          <w:color w:val="000000" w:themeColor="text1"/>
          <w:sz w:val="22"/>
          <w:szCs w:val="22"/>
        </w:rPr>
      </w:pPr>
    </w:p>
    <w:p w:rsidR="00753A51" w:rsidRDefault="00902523" w:rsidP="008E53F9">
      <w:pPr>
        <w:pStyle w:val="Titre2"/>
      </w:pPr>
      <w:bookmarkStart w:id="8" w:name="_Toc128323757"/>
      <w:r>
        <w:lastRenderedPageBreak/>
        <w:t>Cahier des charges</w:t>
      </w:r>
      <w:bookmarkEnd w:id="8"/>
    </w:p>
    <w:p w:rsidR="00D160DD" w:rsidRDefault="00EE16F0" w:rsidP="00AA4393">
      <w:pPr>
        <w:pStyle w:val="Titre3"/>
      </w:pPr>
      <w:bookmarkStart w:id="9" w:name="_Toc128323758"/>
      <w:r w:rsidRPr="00EE16F0">
        <w:t>Objectifs et portée du projet</w:t>
      </w:r>
      <w:bookmarkEnd w:id="9"/>
    </w:p>
    <w:p w:rsidR="00920F4E" w:rsidRPr="00822734" w:rsidRDefault="005D0233" w:rsidP="00920F4E">
      <w:pPr>
        <w:pStyle w:val="Retraitcorpsdetexte3"/>
        <w:rPr>
          <w:rFonts w:asciiTheme="majorHAnsi" w:hAnsiTheme="majorHAnsi"/>
          <w:sz w:val="22"/>
          <w:szCs w:val="22"/>
        </w:rPr>
      </w:pPr>
      <w:r w:rsidRPr="00822734">
        <w:rPr>
          <w:rFonts w:asciiTheme="majorHAnsi" w:hAnsiTheme="majorHAnsi" w:cs="Segoe UI"/>
          <w:color w:val="1F2328"/>
          <w:sz w:val="22"/>
          <w:szCs w:val="22"/>
          <w:shd w:val="clear" w:color="auto" w:fill="FFFFFF"/>
        </w:rPr>
        <w:t>Construire un hôtel à partir d'une structure d'immeuble imposée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0" w:name="_Toc128323759"/>
      <w:r w:rsidRPr="00EE16F0">
        <w:t xml:space="preserve">Caractéristiques des utilisateurs et </w:t>
      </w:r>
      <w:r>
        <w:t>impacts</w:t>
      </w:r>
      <w:bookmarkEnd w:id="10"/>
    </w:p>
    <w:p w:rsidR="005D0233" w:rsidRPr="00822734" w:rsidRDefault="005D0233" w:rsidP="005D0233">
      <w:pPr>
        <w:pStyle w:val="Retraitcorpsdetexte3"/>
        <w:rPr>
          <w:sz w:val="22"/>
          <w:szCs w:val="22"/>
        </w:rPr>
      </w:pPr>
      <w:r w:rsidRPr="00822734">
        <w:rPr>
          <w:sz w:val="22"/>
          <w:szCs w:val="22"/>
        </w:rPr>
        <w:t>Le public qui sera présent dans l’hôtel seront des familles, des athlètes, etc…</w:t>
      </w:r>
    </w:p>
    <w:p w:rsidR="005D0233" w:rsidRPr="00F664DF" w:rsidRDefault="005D0233" w:rsidP="005D0233">
      <w:pPr>
        <w:pStyle w:val="Retraitcorpsdetexte3"/>
        <w:ind w:left="0"/>
      </w:pPr>
    </w:p>
    <w:p w:rsidR="00753A51" w:rsidRDefault="00542CE3" w:rsidP="006E2CE8">
      <w:pPr>
        <w:pStyle w:val="Titre3"/>
      </w:pPr>
      <w:bookmarkStart w:id="11" w:name="_Toc128323760"/>
      <w:r w:rsidRPr="00EE16F0">
        <w:t>Fonctionnalités requises (du point de vue de l’utilisateur)</w:t>
      </w:r>
      <w:bookmarkEnd w:id="11"/>
    </w:p>
    <w:p w:rsidR="0015167D" w:rsidRPr="00822734" w:rsidRDefault="005D0233" w:rsidP="005D0233">
      <w:pPr>
        <w:pStyle w:val="Retraitcorpsdetexte3"/>
        <w:rPr>
          <w:color w:val="000000" w:themeColor="text1"/>
          <w:sz w:val="22"/>
          <w:szCs w:val="22"/>
        </w:rPr>
      </w:pPr>
      <w:r w:rsidRPr="00822734">
        <w:rPr>
          <w:color w:val="000000" w:themeColor="text1"/>
          <w:sz w:val="22"/>
          <w:szCs w:val="22"/>
        </w:rPr>
        <w:t>Les clients pourront faire certaines activités dans l’hôtel comme se relaxer ou goûter de nouvelles saveurs au bar ou même dans le restaurant.</w:t>
      </w:r>
    </w:p>
    <w:p w:rsidR="005D0233" w:rsidRDefault="005D0233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Default="00822734" w:rsidP="005D0233">
      <w:pPr>
        <w:pStyle w:val="Retraitcorpsdetexte3"/>
      </w:pPr>
    </w:p>
    <w:p w:rsidR="00822734" w:rsidRPr="00F664DF" w:rsidRDefault="00822734" w:rsidP="005D0233">
      <w:pPr>
        <w:pStyle w:val="Retraitcorpsdetexte3"/>
      </w:pPr>
    </w:p>
    <w:p w:rsidR="00F16ADE" w:rsidRDefault="007F30AE" w:rsidP="00D20F02">
      <w:pPr>
        <w:pStyle w:val="Titre1"/>
      </w:pPr>
      <w:bookmarkStart w:id="12" w:name="_Toc128323766"/>
      <w:r w:rsidRPr="007F30AE">
        <w:lastRenderedPageBreak/>
        <w:t>Planification</w:t>
      </w:r>
      <w:bookmarkEnd w:id="3"/>
      <w:bookmarkEnd w:id="4"/>
      <w:r w:rsidR="008E53F9">
        <w:t xml:space="preserve"> Initiale</w:t>
      </w:r>
      <w:bookmarkEnd w:id="12"/>
    </w:p>
    <w:p w:rsidR="000F6715" w:rsidRPr="000F6715" w:rsidRDefault="000F6715" w:rsidP="000F6715">
      <w:pPr>
        <w:spacing w:before="100" w:beforeAutospacing="1" w:after="100" w:afterAutospacing="1"/>
        <w:jc w:val="both"/>
        <w:rPr>
          <w:rFonts w:asciiTheme="majorHAnsi" w:hAnsiTheme="majorHAnsi"/>
        </w:rPr>
      </w:pPr>
      <w:r w:rsidRPr="000F6715">
        <w:rPr>
          <w:rFonts w:asciiTheme="majorHAnsi" w:hAnsiTheme="majorHAnsi"/>
        </w:rPr>
        <w:t>Date de début : 19.02.2024</w:t>
      </w:r>
    </w:p>
    <w:p w:rsidR="000F6715" w:rsidRPr="000F6715" w:rsidRDefault="000F6715" w:rsidP="000F6715">
      <w:pPr>
        <w:spacing w:before="100" w:beforeAutospacing="1" w:after="100" w:afterAutospacing="1"/>
        <w:jc w:val="both"/>
        <w:rPr>
          <w:rFonts w:asciiTheme="majorHAnsi" w:hAnsiTheme="majorHAnsi"/>
        </w:rPr>
      </w:pPr>
      <w:r w:rsidRPr="000F6715">
        <w:rPr>
          <w:rFonts w:asciiTheme="majorHAnsi" w:hAnsiTheme="majorHAnsi"/>
        </w:rPr>
        <w:t>Date de fin : 15.03.2024</w:t>
      </w:r>
    </w:p>
    <w:p w:rsidR="000F6715" w:rsidRPr="000F6715" w:rsidRDefault="000F6715" w:rsidP="000F6715">
      <w:pPr>
        <w:spacing w:before="100" w:beforeAutospacing="1" w:after="100" w:afterAutospacing="1"/>
        <w:jc w:val="both"/>
        <w:rPr>
          <w:rFonts w:asciiTheme="majorHAnsi" w:hAnsiTheme="majorHAnsi"/>
        </w:rPr>
      </w:pPr>
      <w:r w:rsidRPr="000F6715">
        <w:rPr>
          <w:rFonts w:asciiTheme="majorHAnsi" w:hAnsiTheme="majorHAnsi"/>
        </w:rPr>
        <w:t>Vacances : 10.02.2024 jusqu’au 18.02.2024</w:t>
      </w:r>
    </w:p>
    <w:p w:rsidR="000F6715" w:rsidRPr="000F6715" w:rsidRDefault="000F6715" w:rsidP="000F6715">
      <w:pPr>
        <w:spacing w:before="100" w:beforeAutospacing="1" w:after="100" w:afterAutospacing="1"/>
        <w:jc w:val="both"/>
        <w:rPr>
          <w:rFonts w:asciiTheme="majorHAnsi" w:hAnsiTheme="majorHAnsi"/>
        </w:rPr>
      </w:pPr>
      <w:r w:rsidRPr="000F6715">
        <w:rPr>
          <w:rFonts w:asciiTheme="majorHAnsi" w:hAnsiTheme="majorHAnsi"/>
        </w:rPr>
        <w:t>Congé : 19.02.2024</w:t>
      </w:r>
    </w:p>
    <w:p w:rsidR="005D619E" w:rsidRDefault="000F6715" w:rsidP="000F6715">
      <w:pPr>
        <w:spacing w:before="100" w:beforeAutospacing="1" w:after="100" w:afterAutospacing="1"/>
        <w:jc w:val="both"/>
        <w:rPr>
          <w:rFonts w:asciiTheme="majorHAnsi" w:hAnsiTheme="majorHAnsi"/>
        </w:rPr>
      </w:pPr>
      <w:r w:rsidRPr="000F6715">
        <w:rPr>
          <w:rFonts w:asciiTheme="majorHAnsi" w:hAnsiTheme="majorHAnsi"/>
        </w:rPr>
        <w:t>Temps dédié au projet par semaine : 3 projets</w:t>
      </w:r>
    </w:p>
    <w:p w:rsidR="003C6511" w:rsidRDefault="003C6511" w:rsidP="000F6715">
      <w:pPr>
        <w:spacing w:before="100" w:beforeAutospacing="1" w:after="100" w:afterAutospacing="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Sprint 2 : faire le salon, faire les toilettes, faire la chambre. Le sprint débutera le 19.02.2024 jusqu’au 24.02.2024</w:t>
      </w:r>
    </w:p>
    <w:p w:rsidR="003C6511" w:rsidRDefault="003C6511" w:rsidP="000F6715">
      <w:pPr>
        <w:spacing w:before="100" w:beforeAutospacing="1" w:after="100" w:afterAutospacing="1"/>
        <w:jc w:val="both"/>
        <w:rPr>
          <w:rFonts w:asciiTheme="majorHAnsi" w:hAnsiTheme="majorHAnsi"/>
        </w:rPr>
      </w:pPr>
      <w:r w:rsidRPr="003C6511">
        <w:rPr>
          <w:rFonts w:asciiTheme="majorHAnsi" w:hAnsiTheme="majorHAnsi"/>
        </w:rPr>
        <w:t>Le sprint 3, du 26.02.2024 au 02.03.2024, consiste à attribuer une User Story à chacun des élèves. Donc, cette semaine-ci, 3 pièces seront au minimum commencées et peut-être que certaines seront mêmes terminées.</w:t>
      </w:r>
    </w:p>
    <w:p w:rsidR="003C6511" w:rsidRPr="000F6715" w:rsidRDefault="003C6511" w:rsidP="000F6715">
      <w:pPr>
        <w:spacing w:before="100" w:beforeAutospacing="1" w:after="100" w:afterAutospacing="1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Sprint 4 : faire la cuisine, faire la salle d’arcade. Le sprint débutera 04.03.2024 jusqu’au 09.03.2024.</w:t>
      </w:r>
    </w:p>
    <w:p w:rsidR="005D619E" w:rsidRDefault="005D619E" w:rsidP="003C6511">
      <w:pPr>
        <w:pStyle w:val="Informations"/>
        <w:ind w:left="0"/>
      </w:pPr>
    </w:p>
    <w:p w:rsidR="005D619E" w:rsidRDefault="005D619E" w:rsidP="005D619E">
      <w:pPr>
        <w:pStyle w:val="Informations"/>
      </w:pPr>
    </w:p>
    <w:p w:rsidR="005D619E" w:rsidRDefault="005D619E" w:rsidP="005D619E">
      <w:pPr>
        <w:pStyle w:val="Informations"/>
      </w:pPr>
    </w:p>
    <w:p w:rsidR="00F16ADE" w:rsidRDefault="00F16ADE" w:rsidP="00F16ADE">
      <w:pPr>
        <w:pStyle w:val="Informations"/>
      </w:pPr>
    </w:p>
    <w:p w:rsidR="005D619E" w:rsidRPr="005D619E" w:rsidRDefault="007F30AE" w:rsidP="005D619E">
      <w:pPr>
        <w:pStyle w:val="Titre1"/>
      </w:pPr>
      <w:bookmarkStart w:id="13" w:name="_Toc532179957"/>
      <w:bookmarkStart w:id="14" w:name="_Toc165969641"/>
      <w:bookmarkStart w:id="15" w:name="_Toc128323767"/>
      <w:r w:rsidRPr="007F30AE">
        <w:t>Analyse</w:t>
      </w:r>
      <w:bookmarkEnd w:id="13"/>
      <w:bookmarkEnd w:id="14"/>
      <w:r w:rsidR="00446E95">
        <w:t xml:space="preserve"> fonctionnelle</w:t>
      </w:r>
      <w:bookmarkStart w:id="16" w:name="_Toc532179959"/>
      <w:bookmarkStart w:id="17" w:name="_Toc165969643"/>
      <w:bookmarkEnd w:id="15"/>
    </w:p>
    <w:p w:rsidR="00822734" w:rsidRDefault="00822734" w:rsidP="005D619E">
      <w:pPr>
        <w:rPr>
          <w:rFonts w:ascii="Calibri" w:eastAsia="Calibri" w:hAnsi="Calibri" w:cs="Calibri"/>
        </w:rPr>
      </w:pPr>
    </w:p>
    <w:p w:rsidR="00F7338B" w:rsidRDefault="00F7338B" w:rsidP="00F7338B">
      <w:pPr>
        <w:pStyle w:val="Titre3"/>
      </w:pPr>
      <w:r>
        <w:t>Chambre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r>
              <w:t xml:space="preserve">En tant que </w:t>
            </w:r>
            <w:r>
              <w:t>propriétaire, je</w:t>
            </w:r>
            <w:r>
              <w:t xml:space="preserve"> veux des chambres luxueuses, Pour que mes clients puissent se reposer et dormir.</w:t>
            </w:r>
          </w:p>
        </w:tc>
      </w:tr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1"/>
              <w:gridCol w:w="7479"/>
            </w:tblGrid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Lit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Dans chaque chambre, au milieu du mur de droite depuis la porte d'entrée, Il y a un lit double.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Salle de bain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droite de la porte, il y a une salle de bain de 12m2.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Table de nuit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Des</w:t>
                  </w:r>
                  <w:r>
                    <w:t xml:space="preserve"> deux côtés du </w:t>
                  </w:r>
                  <w:r>
                    <w:t>lit, il</w:t>
                  </w:r>
                  <w:r>
                    <w:t xml:space="preserve"> y a une table de nuit avec une lampe posé dessus.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Douche</w:t>
                  </w:r>
                  <w:r>
                    <w:t xml:space="preserve"> italienne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Dans</w:t>
                  </w:r>
                  <w:r>
                    <w:t xml:space="preserve"> la salle de </w:t>
                  </w:r>
                  <w:r>
                    <w:t>bain, dans</w:t>
                  </w:r>
                  <w:r>
                    <w:t xml:space="preserve"> le coin supérieur droit depuis la </w:t>
                  </w:r>
                  <w:r>
                    <w:t>porte, il</w:t>
                  </w:r>
                  <w:r>
                    <w:t xml:space="preserve"> y a une douche italienne.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WC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Dans</w:t>
                  </w:r>
                  <w:r>
                    <w:t xml:space="preserve"> le coin inférieur droit, il y a des toilettes.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TV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En</w:t>
                  </w:r>
                  <w:r>
                    <w:t xml:space="preserve"> face du </w:t>
                  </w:r>
                  <w:r>
                    <w:t>lit, il</w:t>
                  </w:r>
                  <w:r>
                    <w:t xml:space="preserve"> y a une TV suspendu.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Au</w:t>
                  </w:r>
                  <w:r>
                    <w:t xml:space="preserve"> </w:t>
                  </w:r>
                  <w:r>
                    <w:t>sol, il</w:t>
                  </w:r>
                  <w:r>
                    <w:t xml:space="preserve"> y a du parquet.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Bureau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Au</w:t>
                  </w:r>
                  <w:r>
                    <w:t xml:space="preserve"> coin supérieur gauche depuis la porte d'entrée, il y a un bureau avec un téléphone dessus.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Table TV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</w:t>
                  </w:r>
                  <w:r>
                    <w:t xml:space="preserve"> meuble de la TV, il y a un meuble avec une bouteille d'eau.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Miroir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A gauche de l'entrée, il y a un miroir.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Lavabo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 xml:space="preserve">Dans la salle de </w:t>
                  </w:r>
                  <w:r>
                    <w:t>bain, au</w:t>
                  </w:r>
                  <w:r>
                    <w:t xml:space="preserve"> milieu à </w:t>
                  </w:r>
                  <w:r>
                    <w:t>gauche, il</w:t>
                  </w:r>
                  <w:r>
                    <w:t xml:space="preserve"> y a un double lavabo avec un miroir au-dessus.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Lustre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Au</w:t>
                  </w:r>
                  <w:r>
                    <w:t xml:space="preserve"> plafond, il y a un lustre blanc.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</w:t>
                  </w:r>
                  <w:r>
                    <w:t xml:space="preserve"> le sol des toilettes de la chambre, il y a des carreaux gris.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PlayStation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</w:t>
                  </w:r>
                  <w:r>
                    <w:t xml:space="preserve"> le meuble sous la </w:t>
                  </w:r>
                  <w:r>
                    <w:t>TV, il</w:t>
                  </w:r>
                  <w:r>
                    <w:t xml:space="preserve"> y a une PS4 avec 2 manettes.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Verres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</w:t>
                  </w:r>
                  <w:r>
                    <w:t xml:space="preserve"> le meuble de la TV, il y a 2 verres à côté de la bouteille d'eau.</w:t>
                  </w:r>
                </w:p>
              </w:tc>
            </w:tr>
          </w:tbl>
          <w:p w:rsidR="00F7338B" w:rsidRDefault="00F7338B" w:rsidP="00B94294"/>
        </w:tc>
      </w:tr>
    </w:tbl>
    <w:p w:rsidR="00F7338B" w:rsidRDefault="00F7338B" w:rsidP="00F7338B"/>
    <w:p w:rsidR="00F7338B" w:rsidRDefault="00F7338B" w:rsidP="00F7338B">
      <w:pPr>
        <w:pStyle w:val="Titre3"/>
      </w:pPr>
      <w:r>
        <w:lastRenderedPageBreak/>
        <w:t>Accueil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r>
              <w:t>En tant que propriétaire d'un hôtel, Je veux un accueil chaleureux à l'entrée du bâtiment, Pour les clients.</w:t>
            </w:r>
          </w:p>
        </w:tc>
      </w:tr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150"/>
              <w:gridCol w:w="6890"/>
            </w:tblGrid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Guichet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En</w:t>
                  </w:r>
                  <w:r>
                    <w:t xml:space="preserve"> face de l'entrée, il y a 3 guichets.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Ordinateur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</w:t>
                  </w:r>
                  <w:r>
                    <w:t xml:space="preserve"> chaque guichet, il y a un ordinateur.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Lampe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</w:t>
                  </w:r>
                  <w:r>
                    <w:t xml:space="preserve"> chaque </w:t>
                  </w:r>
                  <w:r>
                    <w:t>guichet</w:t>
                  </w:r>
                  <w:r>
                    <w:t>, à droite de l'ordinateur, il y a une lampe.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Téléphone VOIP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</w:t>
                  </w:r>
                  <w:r>
                    <w:t xml:space="preserve"> chaque </w:t>
                  </w:r>
                  <w:r>
                    <w:t>guichet</w:t>
                  </w:r>
                  <w:r>
                    <w:t xml:space="preserve">, à gauche de l'ordinateur Il y a </w:t>
                  </w:r>
                  <w:r>
                    <w:t>un téléphone</w:t>
                  </w:r>
                  <w:r>
                    <w:t xml:space="preserve"> </w:t>
                  </w:r>
                  <w:r>
                    <w:t>Vip</w:t>
                  </w:r>
                  <w:r>
                    <w:t>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Terminal de paiement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</w:t>
                  </w:r>
                  <w:r>
                    <w:t xml:space="preserve"> chaque </w:t>
                  </w:r>
                  <w:r>
                    <w:t>guichet</w:t>
                  </w:r>
                  <w:r>
                    <w:t>, derrière l'écran il y a un terminal de paiement.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Plante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 chaque guichet, à droite de la lampe il y a une petite plante.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Entrée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côté du poteau central de l'entrée, il y a une porte de chaque côté.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Plante entrée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côté des portes d'entrée, il y a une plante en forme de rond.</w:t>
                  </w:r>
                </w:p>
              </w:tc>
            </w:tr>
          </w:tbl>
          <w:p w:rsidR="00F7338B" w:rsidRDefault="00F7338B" w:rsidP="00B94294"/>
        </w:tc>
      </w:tr>
    </w:tbl>
    <w:p w:rsidR="00F7338B" w:rsidRDefault="00F7338B" w:rsidP="00F7338B"/>
    <w:p w:rsidR="00F7338B" w:rsidRDefault="00F7338B" w:rsidP="00F7338B">
      <w:pPr>
        <w:pStyle w:val="Titre3"/>
      </w:pPr>
      <w:r>
        <w:t>Couloir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0"/>
      </w:tblGrid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r>
              <w:t>En tant que propriétaire, Je veux un couloir, Pour pouvoir se déplacer dans l'immeuble.</w:t>
            </w:r>
          </w:p>
        </w:tc>
      </w:tr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21"/>
              <w:gridCol w:w="7817"/>
            </w:tblGrid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Cloison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Dans</w:t>
                  </w:r>
                  <w:r>
                    <w:t xml:space="preserve"> le couloir, toute autour du puit de lumière, il y a des cloisons à </w:t>
                  </w:r>
                  <w:r>
                    <w:t>moitié</w:t>
                  </w:r>
                  <w:r>
                    <w:t xml:space="preserve"> fermé.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Au</w:t>
                  </w:r>
                  <w:r>
                    <w:t xml:space="preserve"> sol, il y a de la moquette rouge </w:t>
                  </w:r>
                  <w:r>
                    <w:t>Bordeau. --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Mur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</w:t>
                  </w:r>
                  <w:r>
                    <w:t xml:space="preserve"> le </w:t>
                  </w:r>
                  <w:r>
                    <w:t>mur, il</w:t>
                  </w:r>
                  <w:r>
                    <w:t xml:space="preserve"> y a des tableaux d'art.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Végétation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Des portes</w:t>
                  </w:r>
                  <w:r>
                    <w:t>, il y a des plantes.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Porte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Au</w:t>
                  </w:r>
                  <w:r>
                    <w:t xml:space="preserve"> niveau des </w:t>
                  </w:r>
                  <w:r>
                    <w:t>chambres, il</w:t>
                  </w:r>
                  <w:r>
                    <w:t xml:space="preserve"> y a une porte pour chaque chambre.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Lustre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Au</w:t>
                  </w:r>
                  <w:r>
                    <w:t xml:space="preserve"> plafond, il y a </w:t>
                  </w:r>
                  <w:r>
                    <w:t>un lustre</w:t>
                  </w:r>
                  <w:r>
                    <w:t xml:space="preserve"> </w:t>
                  </w:r>
                  <w:r>
                    <w:t>tous</w:t>
                  </w:r>
                  <w:r>
                    <w:t xml:space="preserve"> les 5m.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 xml:space="preserve">Dans </w:t>
                  </w:r>
                  <w:r>
                    <w:t>l’immeuble, à</w:t>
                  </w:r>
                  <w:r>
                    <w:t xml:space="preserve"> chaque </w:t>
                  </w:r>
                  <w:r>
                    <w:t>étage, il</w:t>
                  </w:r>
                  <w:r>
                    <w:t xml:space="preserve"> y a un couloir.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Extincteur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 xml:space="preserve">Dans les couloirs, à </w:t>
                  </w:r>
                  <w:r>
                    <w:t>côté</w:t>
                  </w:r>
                  <w:r>
                    <w:t xml:space="preserve"> de l'ascenseur, il y a un extincteur.</w:t>
                  </w:r>
                </w:p>
              </w:tc>
            </w:tr>
          </w:tbl>
          <w:p w:rsidR="00F7338B" w:rsidRDefault="00F7338B" w:rsidP="00B94294"/>
        </w:tc>
      </w:tr>
    </w:tbl>
    <w:p w:rsidR="00F7338B" w:rsidRDefault="00F7338B" w:rsidP="00F7338B"/>
    <w:p w:rsidR="00F7338B" w:rsidRDefault="00F7338B" w:rsidP="00F7338B">
      <w:pPr>
        <w:pStyle w:val="Titre3"/>
      </w:pPr>
      <w:r>
        <w:t>Restaurant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r>
              <w:t>En</w:t>
            </w:r>
            <w:r>
              <w:t xml:space="preserve"> tant que propriétaire, Je veux un restaurant, pour que les clients puissent y manger et boire.</w:t>
            </w:r>
          </w:p>
        </w:tc>
      </w:tr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18"/>
              <w:gridCol w:w="7922"/>
            </w:tblGrid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Restaurant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Au</w:t>
                  </w:r>
                  <w:r>
                    <w:t xml:space="preserve"> rez de chaussée, </w:t>
                  </w:r>
                  <w:r>
                    <w:t>à</w:t>
                  </w:r>
                  <w:r>
                    <w:t xml:space="preserve"> gauche de l'accueil, il y a un grand restaurant de 10 tables carrés de 1m40 sur 1m40.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Verre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chaque </w:t>
                  </w:r>
                  <w:r>
                    <w:t>côté</w:t>
                  </w:r>
                  <w:r>
                    <w:t xml:space="preserve"> de la table, il y a un verre </w:t>
                  </w:r>
                  <w:r>
                    <w:t>à</w:t>
                  </w:r>
                  <w:r>
                    <w:t xml:space="preserve"> vin et un verre normal.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Serviette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chaque </w:t>
                  </w:r>
                  <w:r>
                    <w:t>côté</w:t>
                  </w:r>
                  <w:r>
                    <w:t xml:space="preserve"> de la table, il y a une serviette.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Chaises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chaque </w:t>
                  </w:r>
                  <w:r>
                    <w:t>côté</w:t>
                  </w:r>
                  <w:r>
                    <w:t xml:space="preserve"> de table il y 1 chaise.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Services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</w:t>
                  </w:r>
                  <w:r>
                    <w:t xml:space="preserve"> chaque serviette, il y a 2 couteaux, 2 couteaux, 1 petite cuillère et une cuillère à soupe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Au</w:t>
                  </w:r>
                  <w:r>
                    <w:t xml:space="preserve"> sol, il y a du parquet de peuplier.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Lustres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</w:t>
                  </w:r>
                  <w:r>
                    <w:t xml:space="preserve"> plafond du restaurant, </w:t>
                  </w:r>
                  <w:r>
                    <w:t>au-dessus</w:t>
                  </w:r>
                  <w:r>
                    <w:t xml:space="preserve"> de chaque </w:t>
                  </w:r>
                  <w:r>
                    <w:t>table, il</w:t>
                  </w:r>
                  <w:r>
                    <w:t xml:space="preserve"> y a des lustres.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Chandelles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</w:t>
                  </w:r>
                  <w:r>
                    <w:t xml:space="preserve"> chaque table il y a une chandelle au milieu</w:t>
                  </w:r>
                </w:p>
              </w:tc>
            </w:tr>
          </w:tbl>
          <w:p w:rsidR="00F7338B" w:rsidRDefault="00F7338B" w:rsidP="00B94294"/>
        </w:tc>
      </w:tr>
    </w:tbl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>
      <w:pPr>
        <w:pStyle w:val="Titre3"/>
      </w:pPr>
      <w:r>
        <w:lastRenderedPageBreak/>
        <w:t>Roof Top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r>
              <w:t>En tant que propriétaire de l'immeuble, Je veux Roof Top, Pour que les clients se relaxent.</w:t>
            </w:r>
          </w:p>
        </w:tc>
      </w:tr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60"/>
              <w:gridCol w:w="7480"/>
            </w:tblGrid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Jacuzzi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 gauche</w:t>
                  </w:r>
                  <w:r>
                    <w:t xml:space="preserve"> de l'escalier de l'entrée, coller à au bord, il y a un jacuzzi blanc de 4m sur 4m.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Bar</w:t>
                  </w:r>
                  <w:r>
                    <w:t xml:space="preserve"> à cocktail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En</w:t>
                  </w:r>
                  <w:r>
                    <w:t xml:space="preserve"> face du jacuzzi, à l'autre extrémité du bâtiment, il y a un bar à cocktail.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Transats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En</w:t>
                  </w:r>
                  <w:r>
                    <w:t xml:space="preserve"> face du jacuzzi </w:t>
                  </w:r>
                  <w:r>
                    <w:t>perpendiculairement, il</w:t>
                  </w:r>
                  <w:r>
                    <w:t xml:space="preserve"> y a 7 transats.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Vitres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Tout</w:t>
                  </w:r>
                  <w:r>
                    <w:t xml:space="preserve"> autour du roof top, il y a des vitres de 2,5m de hauteur.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Peignoirs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Derrière</w:t>
                  </w:r>
                  <w:r>
                    <w:t xml:space="preserve"> le jacuzzi, il y a un panier </w:t>
                  </w:r>
                  <w:r>
                    <w:t>à</w:t>
                  </w:r>
                  <w:r>
                    <w:t xml:space="preserve"> linge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Parasols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Derrière</w:t>
                  </w:r>
                  <w:r>
                    <w:t xml:space="preserve"> chaque transat, il y a un parasol.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Plantes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droite des escaliers, il y a 2 palmiers.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Linges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</w:t>
                  </w:r>
                  <w:r>
                    <w:t xml:space="preserve"> chaque transat, il y a un linge blanc.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Stand</w:t>
                  </w:r>
                  <w:r>
                    <w:t xml:space="preserve"> de glace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droite de l'escalier de l'entrée (voir maquette), il y a un stand de glace.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Piscine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l'angle supérieur droit (voir maquette), il y a une piscine de 6m de largeur sur 16m de longueur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Panneaux</w:t>
                  </w:r>
                  <w:r>
                    <w:t xml:space="preserve"> solaires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</w:t>
                  </w:r>
                  <w:r>
                    <w:t xml:space="preserve"> le trou </w:t>
                  </w:r>
                  <w:r>
                    <w:t>central, il</w:t>
                  </w:r>
                  <w:r>
                    <w:t xml:space="preserve"> y a </w:t>
                  </w:r>
                  <w:r>
                    <w:t>par-dessus</w:t>
                  </w:r>
                  <w:r>
                    <w:t xml:space="preserve"> des panneaux solaires.</w:t>
                  </w:r>
                </w:p>
              </w:tc>
            </w:tr>
          </w:tbl>
          <w:p w:rsidR="00F7338B" w:rsidRDefault="00F7338B" w:rsidP="00B94294"/>
        </w:tc>
      </w:tr>
    </w:tbl>
    <w:p w:rsidR="00F7338B" w:rsidRDefault="00F7338B" w:rsidP="00F7338B"/>
    <w:p w:rsidR="00F7338B" w:rsidRDefault="00F7338B" w:rsidP="00F7338B">
      <w:pPr>
        <w:pStyle w:val="Titre3"/>
      </w:pPr>
      <w:r>
        <w:t>Toilettes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r>
              <w:t>En tant que propriétaire de l'immeuble, je veux des toilettes, pour que les clients puissent faire leurs besoins sans rentrer dans leurs chambres.</w:t>
            </w:r>
          </w:p>
        </w:tc>
      </w:tr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9"/>
              <w:gridCol w:w="7351"/>
            </w:tblGrid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Lavabos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Dans</w:t>
                  </w:r>
                  <w:r>
                    <w:t xml:space="preserve"> </w:t>
                  </w:r>
                  <w:r>
                    <w:t>la toilette</w:t>
                  </w:r>
                  <w:r>
                    <w:t xml:space="preserve">, à droite </w:t>
                  </w:r>
                  <w:r>
                    <w:t>de la porte</w:t>
                  </w:r>
                  <w:r>
                    <w:t>, il y a 3 lavabos.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Urinoirs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gauche de la porte, il y a 3 urinoirs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Cabines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droite des urinoirs, il y a 3 cabines avec des toilettes à l'intérieur, le model de Migros Ostermundigen (voir fichier annexe).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Savon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côté de chaque lavabo, il y a du savon.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Grand</w:t>
                  </w:r>
                  <w:r>
                    <w:t xml:space="preserve"> miroir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</w:t>
                  </w:r>
                  <w:r>
                    <w:t xml:space="preserve"> le mur derrière les lavabos, il y a un grand miroir qui couvre l'intégralité du mur.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Séchoirs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Entre</w:t>
                  </w:r>
                  <w:r>
                    <w:t xml:space="preserve"> les lavabos et les </w:t>
                  </w:r>
                  <w:r>
                    <w:t>urinoirs,</w:t>
                  </w:r>
                  <w:r>
                    <w:t xml:space="preserve"> il y a deux séchoirs électriques.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Petite</w:t>
                  </w:r>
                  <w:r>
                    <w:t xml:space="preserve"> plante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Dans</w:t>
                  </w:r>
                  <w:r>
                    <w:t xml:space="preserve"> le coin inférieur droit et au milieu du mur opposé à la </w:t>
                  </w:r>
                  <w:r>
                    <w:t>porte, il</w:t>
                  </w:r>
                  <w:r>
                    <w:t xml:space="preserve"> y a une petite plante dans un pot.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Une</w:t>
                  </w:r>
                  <w:r>
                    <w:t xml:space="preserve"> brosse de nettoyage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Dans</w:t>
                  </w:r>
                  <w:r>
                    <w:t xml:space="preserve"> chaque cabine, il y a une brosse de nettoyage qui est dans un pot d'eau.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Cabines</w:t>
                  </w:r>
                  <w:r>
                    <w:t xml:space="preserve"> femmes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Dans</w:t>
                  </w:r>
                  <w:r>
                    <w:t xml:space="preserve"> les toilettes pour femmes en face des toilettes pour </w:t>
                  </w:r>
                  <w:r>
                    <w:t>hommes,</w:t>
                  </w:r>
                  <w:r>
                    <w:t xml:space="preserve"> </w:t>
                  </w:r>
                  <w:r>
                    <w:t>à</w:t>
                  </w:r>
                  <w:r>
                    <w:t xml:space="preserve"> gauche de la porte, il y a 5 cabines de même dimension que celle des hommes.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Sol toilette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</w:t>
                  </w:r>
                  <w:r>
                    <w:t xml:space="preserve"> le sol, il y a des dalles de marbre blanches.</w:t>
                  </w:r>
                </w:p>
              </w:tc>
            </w:tr>
          </w:tbl>
          <w:p w:rsidR="00F7338B" w:rsidRDefault="00F7338B" w:rsidP="00B94294"/>
        </w:tc>
      </w:tr>
    </w:tbl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>
      <w:pPr>
        <w:pStyle w:val="Titre3"/>
      </w:pPr>
      <w:r>
        <w:lastRenderedPageBreak/>
        <w:t>Salle</w:t>
      </w:r>
      <w:r>
        <w:t xml:space="preserve"> d'arcade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r>
              <w:t>En</w:t>
            </w:r>
            <w:r>
              <w:t xml:space="preserve"> tant que proprio, je veux une salle d'arcade, pour les jeunes puissent s'occuper.</w:t>
            </w:r>
          </w:p>
        </w:tc>
      </w:tr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656"/>
              <w:gridCol w:w="6384"/>
            </w:tblGrid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Salle</w:t>
                  </w:r>
                  <w:r>
                    <w:t xml:space="preserve"> d'arcade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</w:t>
                  </w:r>
                  <w:r>
                    <w:t xml:space="preserve"> le 4</w:t>
                  </w:r>
                  <w:r>
                    <w:t>ème étage</w:t>
                  </w:r>
                  <w:r>
                    <w:t xml:space="preserve"> en face de l'ascenseur, sur la droite, il y a une salle d'arcade.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Papier</w:t>
                  </w:r>
                  <w:r>
                    <w:t xml:space="preserve"> peint "étoilées moderne"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Il</w:t>
                  </w:r>
                  <w:r>
                    <w:t xml:space="preserve"> y a des murs, recouvert d'un papier peint "étoilées moderne".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Bornes</w:t>
                  </w:r>
                  <w:r>
                    <w:t xml:space="preserve"> d'arcade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En</w:t>
                  </w:r>
                  <w:r>
                    <w:t xml:space="preserve"> face de l'entrée, il y a 3 bornes d'arcade.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Flipper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gauche des bornes, depuis la porte d'entrée, il y a 2 flippers.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Pinces</w:t>
                  </w:r>
                  <w:r>
                    <w:t xml:space="preserve"> à attrape peluches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droite des bornes, il y a 1 distributeur à boissons.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Jeux</w:t>
                  </w:r>
                  <w:r>
                    <w:t xml:space="preserve"> de tirs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gauche de la porte </w:t>
                  </w:r>
                  <w:r>
                    <w:t>d’entrée, il</w:t>
                  </w:r>
                  <w:r>
                    <w:t xml:space="preserve"> y a un jeu de tire dans des paniers de basket.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Billard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Au</w:t>
                  </w:r>
                  <w:r>
                    <w:t xml:space="preserve"> milieu du mur de gauche, depuis la porte, il y un babyfoot.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Moquettes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</w:t>
                  </w:r>
                  <w:r>
                    <w:t xml:space="preserve"> le sol, il y a </w:t>
                  </w:r>
                  <w:r>
                    <w:t>une moquette foncée</w:t>
                  </w:r>
                  <w:r>
                    <w:t>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Borne</w:t>
                  </w:r>
                  <w:r>
                    <w:t xml:space="preserve"> de danse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droite, depuis la porte d'entrée, il y a une borne de danse</w:t>
                  </w:r>
                </w:p>
              </w:tc>
            </w:tr>
          </w:tbl>
          <w:p w:rsidR="00F7338B" w:rsidRDefault="00F7338B" w:rsidP="00B94294"/>
        </w:tc>
      </w:tr>
    </w:tbl>
    <w:p w:rsidR="00F7338B" w:rsidRDefault="00F7338B" w:rsidP="00F7338B"/>
    <w:p w:rsidR="00F7338B" w:rsidRDefault="00F7338B" w:rsidP="00F7338B">
      <w:pPr>
        <w:pStyle w:val="Titre3"/>
      </w:pPr>
      <w:r>
        <w:t>Cuisine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r>
              <w:t xml:space="preserve">En tant que </w:t>
            </w:r>
            <w:r>
              <w:t>propriétaire, j’aimerai</w:t>
            </w:r>
            <w:r>
              <w:t xml:space="preserve"> une cuisine, pour que les cuisiner puissent faire de bons plats pour les clients.</w:t>
            </w:r>
          </w:p>
        </w:tc>
      </w:tr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63"/>
              <w:gridCol w:w="7677"/>
            </w:tblGrid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Demi-mur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 xml:space="preserve">Dans la cuisine, au gauche du mur inférieur, il y a un </w:t>
                  </w:r>
                  <w:r>
                    <w:t>demi-mur</w:t>
                  </w:r>
                  <w:r>
                    <w:t>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Porte</w:t>
                  </w:r>
                  <w:r>
                    <w:t xml:space="preserve"> réserve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En</w:t>
                  </w:r>
                  <w:r>
                    <w:t xml:space="preserve"> face du </w:t>
                  </w:r>
                  <w:r>
                    <w:t>demi-mur</w:t>
                  </w:r>
                  <w:r>
                    <w:t>, il y a une porte.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Réserve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Dans</w:t>
                  </w:r>
                  <w:r>
                    <w:t xml:space="preserve"> la </w:t>
                  </w:r>
                  <w:r>
                    <w:t>cuisine, Quand</w:t>
                  </w:r>
                  <w:r>
                    <w:t xml:space="preserve"> on ouvre la porte de la </w:t>
                  </w:r>
                  <w:r>
                    <w:t>réserve, il</w:t>
                  </w:r>
                  <w:r>
                    <w:t xml:space="preserve"> y a réserve pour mettre la nourriture de la cuisine.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Congélateur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Dans</w:t>
                  </w:r>
                  <w:r>
                    <w:t xml:space="preserve"> la </w:t>
                  </w:r>
                  <w:r>
                    <w:t>réserve, au</w:t>
                  </w:r>
                  <w:r>
                    <w:t xml:space="preserve"> fond il y a un grand congélateur pour les aliments froids.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Plan</w:t>
                  </w:r>
                  <w:r>
                    <w:t xml:space="preserve"> de travail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 xml:space="preserve">Dans la </w:t>
                  </w:r>
                  <w:r>
                    <w:t>cuisine, au</w:t>
                  </w:r>
                  <w:r>
                    <w:t xml:space="preserve"> long des murs de gauche et de droit depuis la </w:t>
                  </w:r>
                  <w:r>
                    <w:t>porte, il</w:t>
                  </w:r>
                  <w:r>
                    <w:t xml:space="preserve"> y a des plans de travail.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Table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Dans la cuisine, au milieu de la pièce, il y a une grande table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Four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Sous</w:t>
                  </w:r>
                  <w:r>
                    <w:t xml:space="preserve"> </w:t>
                  </w:r>
                  <w:r>
                    <w:t>les plans</w:t>
                  </w:r>
                  <w:r>
                    <w:t xml:space="preserve"> de travail, il y a des fours.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Extincteur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Dans</w:t>
                  </w:r>
                  <w:r>
                    <w:t xml:space="preserve"> la cuisine, dans le coin inférieur droit, il y a un extincteur.</w:t>
                  </w:r>
                </w:p>
              </w:tc>
            </w:tr>
          </w:tbl>
          <w:p w:rsidR="00F7338B" w:rsidRDefault="00F7338B" w:rsidP="00B94294"/>
        </w:tc>
      </w:tr>
    </w:tbl>
    <w:p w:rsidR="00F7338B" w:rsidRDefault="00F7338B" w:rsidP="00F7338B"/>
    <w:p w:rsidR="00F7338B" w:rsidRDefault="00F7338B" w:rsidP="00F7338B">
      <w:pPr>
        <w:pStyle w:val="Titre3"/>
      </w:pPr>
      <w:r>
        <w:t>Salon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r>
              <w:t>En</w:t>
            </w:r>
            <w:r>
              <w:t xml:space="preserve"> tant que propriétaire, je veux un coin détente/salon, pour les clients puissent attendre.</w:t>
            </w:r>
          </w:p>
        </w:tc>
      </w:tr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48"/>
              <w:gridCol w:w="7692"/>
            </w:tblGrid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Canapés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l'entrée de l'hôtel, collé contre le mur de droite, un peu décalé sur la gauche proche des WC, il y a 2 canapés.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Cheminée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droite collé à l'escalier, il y a une fausse cheminée.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Table</w:t>
                  </w:r>
                  <w:r>
                    <w:t xml:space="preserve"> basse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En</w:t>
                  </w:r>
                  <w:r>
                    <w:t xml:space="preserve"> face de la fausse cheminée, il y a une table basse.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Lustre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Au</w:t>
                  </w:r>
                  <w:r>
                    <w:t xml:space="preserve"> milieu du salon sur le plafond, il y a </w:t>
                  </w:r>
                  <w:r>
                    <w:t>un lustre</w:t>
                  </w:r>
                  <w:r>
                    <w:t>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Fauteuils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Juste</w:t>
                  </w:r>
                  <w:r>
                    <w:t xml:space="preserve"> derrière la table basse, il y a 2 fauteuils.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Journaux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</w:t>
                  </w:r>
                  <w:r>
                    <w:t xml:space="preserve"> la table basse, il y a des BD et des journaux.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Grand</w:t>
                  </w:r>
                  <w:r>
                    <w:t xml:space="preserve"> canapé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En</w:t>
                  </w:r>
                  <w:r>
                    <w:t xml:space="preserve"> face des 2 canapés, il y a 1 grand canapé.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Manteau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gauche des canapés, il y a un porte manteau.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Moquette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Partout</w:t>
                  </w:r>
                  <w:r>
                    <w:t xml:space="preserve"> sur le sol de la pièce, il y a une moquette </w:t>
                  </w:r>
                  <w:r>
                    <w:t>gris clair</w:t>
                  </w:r>
                  <w:r>
                    <w:t>.</w:t>
                  </w:r>
                </w:p>
              </w:tc>
            </w:tr>
          </w:tbl>
          <w:p w:rsidR="00F7338B" w:rsidRDefault="00F7338B" w:rsidP="00B94294"/>
        </w:tc>
      </w:tr>
    </w:tbl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>
      <w:pPr>
        <w:pStyle w:val="Titre3"/>
      </w:pPr>
      <w:r>
        <w:lastRenderedPageBreak/>
        <w:t>Le</w:t>
      </w:r>
      <w:r>
        <w:t xml:space="preserve"> personnel de l'hôtel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r>
              <w:t>En tant que propriétaire, j'aimerai du personnel, Pour s'occuper de l'hôtel.</w:t>
            </w:r>
          </w:p>
        </w:tc>
      </w:tr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34"/>
              <w:gridCol w:w="7306"/>
            </w:tblGrid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Accueil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Dans le Hall d'entrée, Derrière les comptoirs, il y a un réceptionniste par comptoir.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Cuisine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Dans la cuisine, au plan de travail, il y a 3 cuisiniers.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Ménages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Dans les couloirs, à chaque étage, il y a une personne qui fait le ménage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Bar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Au roof top, derrière le bar, il y a un barman.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Serveurs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Dans le restaurant, à côté des tables, il y a 4 serveurs.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Portier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A l’accueil, au niveau des portes, il y a 1 portier pour chaque porte.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Vendeur</w:t>
                  </w:r>
                  <w:r>
                    <w:t xml:space="preserve"> de glace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Derrière</w:t>
                  </w:r>
                  <w:r>
                    <w:t xml:space="preserve"> le stand de glace sur le Roof </w:t>
                  </w:r>
                  <w:r>
                    <w:t>Top, il</w:t>
                  </w:r>
                  <w:r>
                    <w:t xml:space="preserve"> y a un vendeur de glace.</w:t>
                  </w:r>
                </w:p>
              </w:tc>
            </w:tr>
          </w:tbl>
          <w:p w:rsidR="00F7338B" w:rsidRDefault="00F7338B" w:rsidP="00B94294"/>
        </w:tc>
      </w:tr>
    </w:tbl>
    <w:p w:rsidR="00F7338B" w:rsidRDefault="00F7338B" w:rsidP="00F7338B"/>
    <w:p w:rsidR="00F7338B" w:rsidRDefault="00F7338B" w:rsidP="00F7338B">
      <w:pPr>
        <w:pStyle w:val="Titre3"/>
      </w:pPr>
      <w:r>
        <w:t>Salle</w:t>
      </w:r>
      <w:r>
        <w:t xml:space="preserve"> de sport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r>
              <w:t>En tant que propriétaire Je veux une salle de sport Pour que mes clients restent en bonne soirée</w:t>
            </w:r>
          </w:p>
        </w:tc>
      </w:tr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45"/>
              <w:gridCol w:w="7295"/>
            </w:tblGrid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Situation de la pièce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 gauche</w:t>
                  </w:r>
                  <w:r>
                    <w:t xml:space="preserve"> de l'escalier de l'entrée, au 4ème étage, il y a une salle de sport de 10 </w:t>
                  </w:r>
                  <w:r>
                    <w:t>mètres</w:t>
                  </w:r>
                  <w:r>
                    <w:t xml:space="preserve"> </w:t>
                  </w:r>
                  <w:r>
                    <w:t>sur 10</w:t>
                  </w:r>
                  <w:r>
                    <w:t xml:space="preserve"> </w:t>
                  </w:r>
                  <w:r>
                    <w:t>mètres</w:t>
                  </w:r>
                  <w:r>
                    <w:t>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 xml:space="preserve">Mur </w:t>
                  </w:r>
                  <w:r>
                    <w:t>Miroir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</w:t>
                  </w:r>
                  <w:r>
                    <w:t xml:space="preserve"> le mur de droite, il y a un miroir qui fait toutes la taille du mur.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Porte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En face du mur miroir, à droite, il y a la porte pour entrer dans la pièce.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Poids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Au</w:t>
                  </w:r>
                  <w:r>
                    <w:t xml:space="preserve"> fond de la pièce, il y a une rangée de divers poids.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Tapis de course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gauche de la porte d'entrée, il y a deux tapis de course.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Vélo d'intérieur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droite du tapis de course, il y a deux vélos d'intérieur.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Banc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En</w:t>
                  </w:r>
                  <w:r>
                    <w:t xml:space="preserve"> face des vélos, il y a un banc pour le développer coucher.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Distributeur</w:t>
                  </w:r>
                  <w:r>
                    <w:t xml:space="preserve"> d'eau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droite de la porte d'entrée, il y a un distributeur d'eau.</w:t>
                  </w:r>
                </w:p>
              </w:tc>
            </w:tr>
          </w:tbl>
          <w:p w:rsidR="00F7338B" w:rsidRDefault="00F7338B" w:rsidP="00B94294"/>
        </w:tc>
      </w:tr>
    </w:tbl>
    <w:p w:rsidR="00F7338B" w:rsidRDefault="00F7338B" w:rsidP="00F7338B"/>
    <w:p w:rsidR="00F7338B" w:rsidRDefault="00F7338B" w:rsidP="00F7338B">
      <w:pPr>
        <w:pStyle w:val="Titre3"/>
      </w:pPr>
      <w:r>
        <w:t>Spa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r>
              <w:t>En tant que propriétaire d'un hôtel, Je veux un spa géant, Pour les clients de l'hôtel.</w:t>
            </w:r>
          </w:p>
        </w:tc>
      </w:tr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993"/>
              <w:gridCol w:w="8047"/>
            </w:tblGrid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Spa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gauche depuis l'escalier secondaire, au 4ème étage, il y a la porte d'entrée du spa.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Sauna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droite de la porte d'entrée, il y a un sauna de 5m de longueur sur 3,5m largeur.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Hammam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gauche de la porte d'entrée, il y a un hammam de 3,5m de largeur sur 3m de longueur.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Piscine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droite du hammam, depuis le plan il y a </w:t>
                  </w:r>
                  <w:r>
                    <w:t>une piscine chauffée</w:t>
                  </w:r>
                  <w:r>
                    <w:t>, de 3m sur 7m.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Piscine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Derrière</w:t>
                  </w:r>
                  <w:r>
                    <w:t xml:space="preserve"> le sauna il y a deux jacuzzi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Douche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En</w:t>
                  </w:r>
                  <w:r>
                    <w:t xml:space="preserve"> face de la piscine chauffée au fond de la pièce il y a 3 douches italiennes.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Linge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En</w:t>
                  </w:r>
                  <w:r>
                    <w:t xml:space="preserve"> face de la porte d'entrée, à côté de la piscine il y a une étagère avec des linges à disposition.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Sur</w:t>
                  </w:r>
                  <w:r>
                    <w:t xml:space="preserve"> le sol, il y a des plaques en marbre noir.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Transat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À</w:t>
                  </w:r>
                  <w:r>
                    <w:t xml:space="preserve"> droites du sauna en face de la fenêtre il y a 4 transats gris froncé l'un à </w:t>
                  </w:r>
                  <w:r>
                    <w:t>côté</w:t>
                  </w:r>
                  <w:r>
                    <w:t xml:space="preserve"> de l'autre.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Lavabo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Entre</w:t>
                  </w:r>
                  <w:r>
                    <w:t xml:space="preserve"> la piscine et le hammam il </w:t>
                  </w:r>
                  <w:r>
                    <w:t>y a</w:t>
                  </w:r>
                  <w:r>
                    <w:t xml:space="preserve"> un lavabo</w:t>
                  </w:r>
                </w:p>
              </w:tc>
            </w:tr>
          </w:tbl>
          <w:p w:rsidR="00F7338B" w:rsidRDefault="00F7338B" w:rsidP="00B94294"/>
        </w:tc>
      </w:tr>
    </w:tbl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/>
    <w:p w:rsidR="00F7338B" w:rsidRDefault="00F7338B" w:rsidP="00F7338B">
      <w:pPr>
        <w:pStyle w:val="Titre3"/>
      </w:pPr>
      <w:r>
        <w:lastRenderedPageBreak/>
        <w:t>Étage</w:t>
      </w:r>
      <w:r>
        <w:t xml:space="preserve"> 2 et 3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r>
              <w:t xml:space="preserve">En tant que propriétaire. </w:t>
            </w:r>
            <w:r>
              <w:t>J’aimerais</w:t>
            </w:r>
            <w:r>
              <w:t xml:space="preserve"> </w:t>
            </w:r>
            <w:r>
              <w:t>deux étages identiques</w:t>
            </w:r>
            <w:r>
              <w:t xml:space="preserve">, afin d'avoir des chambres </w:t>
            </w:r>
            <w:r>
              <w:t>aux mêmes prix</w:t>
            </w:r>
            <w:r>
              <w:t>.</w:t>
            </w:r>
          </w:p>
        </w:tc>
      </w:tr>
      <w:tr w:rsidR="00F7338B" w:rsidTr="00B94294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F7338B" w:rsidRDefault="00F7338B" w:rsidP="00B94294">
            <w:pPr>
              <w:jc w:val="center"/>
            </w:pPr>
            <w:r>
              <w:t xml:space="preserve">Tests </w:t>
            </w:r>
            <w:r>
              <w:t>d’acceptance :</w:t>
            </w:r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33"/>
              <w:gridCol w:w="6049"/>
            </w:tblGrid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Chambres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Aux étages 1,2 et 3, la disposition des chambres est semblable</w:t>
                  </w:r>
                </w:p>
              </w:tc>
            </w:tr>
            <w:tr w:rsidR="00F7338B" w:rsidTr="00B94294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F7338B" w:rsidRDefault="00F7338B" w:rsidP="00B94294">
                  <w:r>
                    <w:t>Couloirs</w:t>
                  </w:r>
                </w:p>
              </w:tc>
              <w:tc>
                <w:tcPr>
                  <w:tcW w:w="0" w:type="auto"/>
                </w:tcPr>
                <w:p w:rsidR="00F7338B" w:rsidRDefault="00F7338B" w:rsidP="00B94294">
                  <w:r>
                    <w:t>Les couloirs sont au même endroit sur les trois étages</w:t>
                  </w:r>
                </w:p>
              </w:tc>
            </w:tr>
          </w:tbl>
          <w:p w:rsidR="00F7338B" w:rsidRDefault="00F7338B" w:rsidP="00B94294"/>
        </w:tc>
      </w:tr>
    </w:tbl>
    <w:p w:rsidR="00F7338B" w:rsidRDefault="00F7338B" w:rsidP="00F7338B"/>
    <w:p w:rsidR="00292D97" w:rsidRDefault="00292D97" w:rsidP="00292D97"/>
    <w:p w:rsidR="00822734" w:rsidRDefault="00822734" w:rsidP="005D619E">
      <w:pPr>
        <w:rPr>
          <w:rFonts w:ascii="Calibri" w:eastAsia="Calibri" w:hAnsi="Calibri" w:cs="Calibri"/>
        </w:rPr>
      </w:pPr>
    </w:p>
    <w:p w:rsidR="00822734" w:rsidRDefault="00822734" w:rsidP="005D619E">
      <w:pPr>
        <w:rPr>
          <w:rFonts w:ascii="Calibri" w:eastAsia="Calibri" w:hAnsi="Calibri" w:cs="Calibri"/>
        </w:rPr>
      </w:pPr>
    </w:p>
    <w:p w:rsidR="00822734" w:rsidRDefault="00822734" w:rsidP="005D619E">
      <w:pPr>
        <w:rPr>
          <w:rFonts w:ascii="Calibri" w:eastAsia="Calibri" w:hAnsi="Calibri" w:cs="Calibri"/>
        </w:rPr>
      </w:pPr>
    </w:p>
    <w:p w:rsidR="00822734" w:rsidRDefault="00822734" w:rsidP="005D619E">
      <w:pPr>
        <w:rPr>
          <w:rFonts w:ascii="Calibri" w:eastAsia="Calibri" w:hAnsi="Calibri" w:cs="Calibri"/>
        </w:rPr>
      </w:pPr>
    </w:p>
    <w:p w:rsidR="00822734" w:rsidRDefault="00822734" w:rsidP="005D619E">
      <w:pPr>
        <w:rPr>
          <w:rFonts w:ascii="Calibri" w:eastAsia="Calibri" w:hAnsi="Calibri" w:cs="Calibri"/>
        </w:rPr>
      </w:pPr>
    </w:p>
    <w:p w:rsidR="00822734" w:rsidRDefault="00822734" w:rsidP="005D619E">
      <w:pPr>
        <w:rPr>
          <w:rFonts w:ascii="Calibri" w:eastAsia="Calibri" w:hAnsi="Calibri" w:cs="Calibri"/>
        </w:rPr>
      </w:pPr>
    </w:p>
    <w:p w:rsidR="00822734" w:rsidRDefault="00822734" w:rsidP="005D619E">
      <w:pPr>
        <w:rPr>
          <w:rFonts w:ascii="Calibri" w:eastAsia="Calibri" w:hAnsi="Calibri" w:cs="Calibri"/>
        </w:rPr>
      </w:pPr>
    </w:p>
    <w:p w:rsidR="00822734" w:rsidRDefault="00822734" w:rsidP="005D619E">
      <w:pPr>
        <w:rPr>
          <w:rFonts w:ascii="Calibri" w:eastAsia="Calibri" w:hAnsi="Calibri" w:cs="Calibri"/>
        </w:rPr>
      </w:pPr>
    </w:p>
    <w:p w:rsidR="00822734" w:rsidRDefault="00822734" w:rsidP="005D619E">
      <w:pPr>
        <w:rPr>
          <w:rFonts w:ascii="Calibri" w:eastAsia="Calibri" w:hAnsi="Calibri" w:cs="Calibri"/>
        </w:rPr>
      </w:pPr>
    </w:p>
    <w:p w:rsidR="00822734" w:rsidRDefault="00822734" w:rsidP="005D619E">
      <w:pPr>
        <w:rPr>
          <w:rFonts w:ascii="Calibri" w:eastAsia="Calibri" w:hAnsi="Calibri" w:cs="Calibri"/>
        </w:rPr>
      </w:pPr>
    </w:p>
    <w:p w:rsidR="00822734" w:rsidRDefault="00822734" w:rsidP="005D619E">
      <w:pPr>
        <w:rPr>
          <w:rFonts w:ascii="Calibri" w:eastAsia="Calibri" w:hAnsi="Calibri" w:cs="Calibri"/>
        </w:rPr>
      </w:pPr>
    </w:p>
    <w:p w:rsidR="00822734" w:rsidRDefault="00822734" w:rsidP="005D619E">
      <w:pPr>
        <w:rPr>
          <w:rFonts w:ascii="Calibri" w:eastAsia="Calibri" w:hAnsi="Calibri" w:cs="Calibri"/>
        </w:rPr>
      </w:pPr>
    </w:p>
    <w:p w:rsidR="00822734" w:rsidRDefault="00822734" w:rsidP="005D619E">
      <w:pPr>
        <w:rPr>
          <w:rFonts w:ascii="Calibri" w:eastAsia="Calibri" w:hAnsi="Calibri" w:cs="Calibri"/>
        </w:rPr>
      </w:pPr>
    </w:p>
    <w:p w:rsidR="00822734" w:rsidRDefault="00822734" w:rsidP="005D619E">
      <w:pPr>
        <w:rPr>
          <w:rFonts w:ascii="Calibri" w:eastAsia="Calibri" w:hAnsi="Calibri" w:cs="Calibri"/>
        </w:rPr>
      </w:pPr>
    </w:p>
    <w:p w:rsidR="00822734" w:rsidRDefault="00822734" w:rsidP="005D619E">
      <w:pPr>
        <w:rPr>
          <w:rFonts w:ascii="Calibri" w:eastAsia="Calibri" w:hAnsi="Calibri" w:cs="Calibri"/>
        </w:rPr>
      </w:pPr>
    </w:p>
    <w:p w:rsidR="00822734" w:rsidRDefault="00822734" w:rsidP="005D619E">
      <w:pPr>
        <w:rPr>
          <w:rFonts w:ascii="Calibri" w:eastAsia="Calibri" w:hAnsi="Calibri" w:cs="Calibri"/>
        </w:rPr>
      </w:pPr>
    </w:p>
    <w:p w:rsidR="00822734" w:rsidRDefault="00822734" w:rsidP="005D619E">
      <w:pPr>
        <w:rPr>
          <w:rFonts w:ascii="Calibri" w:eastAsia="Calibri" w:hAnsi="Calibri" w:cs="Calibri"/>
        </w:rPr>
      </w:pPr>
    </w:p>
    <w:p w:rsidR="00B13CB9" w:rsidRDefault="00B13CB9" w:rsidP="00FB69AD">
      <w:pPr>
        <w:pStyle w:val="Informations"/>
        <w:ind w:left="0"/>
      </w:pPr>
    </w:p>
    <w:p w:rsidR="007F30AE" w:rsidRPr="007F30AE" w:rsidRDefault="007F30AE" w:rsidP="008E53F9">
      <w:pPr>
        <w:pStyle w:val="Titre1"/>
      </w:pPr>
      <w:bookmarkStart w:id="18" w:name="_Toc532179964"/>
      <w:bookmarkStart w:id="19" w:name="_Toc165969648"/>
      <w:bookmarkStart w:id="20" w:name="_Toc128323772"/>
      <w:bookmarkEnd w:id="16"/>
      <w:bookmarkEnd w:id="17"/>
      <w:r w:rsidRPr="007F30AE">
        <w:t>Réalisation</w:t>
      </w:r>
      <w:bookmarkEnd w:id="18"/>
      <w:bookmarkEnd w:id="19"/>
      <w:bookmarkEnd w:id="20"/>
    </w:p>
    <w:p w:rsidR="007F30AE" w:rsidRPr="007F30AE" w:rsidRDefault="00116F07" w:rsidP="008E53F9">
      <w:pPr>
        <w:pStyle w:val="Titre2"/>
      </w:pPr>
      <w:bookmarkStart w:id="21" w:name="_Toc128323773"/>
      <w:r>
        <w:t>Installation de l’e</w:t>
      </w:r>
      <w:r w:rsidR="005C1848">
        <w:t>nvironnement de travail</w:t>
      </w:r>
      <w:bookmarkEnd w:id="21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:rsidR="00116F07" w:rsidRDefault="00116F07" w:rsidP="00116F07">
      <w:pPr>
        <w:pStyle w:val="Titre2"/>
      </w:pPr>
      <w:bookmarkStart w:id="22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(staging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22"/>
    </w:p>
    <w:p w:rsidR="005C1848" w:rsidRDefault="005C1848" w:rsidP="005C1848">
      <w:pPr>
        <w:pStyle w:val="Informations"/>
      </w:pPr>
      <w:bookmarkStart w:id="23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24" w:name="_Toc128323775"/>
      <w:bookmarkEnd w:id="23"/>
      <w:r>
        <w:t>Journal de Bord</w:t>
      </w:r>
      <w:bookmarkEnd w:id="24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Default="00505421" w:rsidP="002B1E09">
      <w:pPr>
        <w:pStyle w:val="Informations"/>
      </w:pPr>
      <w:r>
        <w:t>Date, raison, description, etc.</w:t>
      </w: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Default="00822734" w:rsidP="002B1E09">
      <w:pPr>
        <w:pStyle w:val="Informations"/>
      </w:pPr>
    </w:p>
    <w:p w:rsidR="00822734" w:rsidRPr="00920F4E" w:rsidRDefault="00822734" w:rsidP="002B1E09">
      <w:pPr>
        <w:pStyle w:val="Informations"/>
      </w:pPr>
    </w:p>
    <w:p w:rsidR="007F30AE" w:rsidRPr="007F30AE" w:rsidRDefault="007F30AE" w:rsidP="008E53F9">
      <w:pPr>
        <w:pStyle w:val="Titre1"/>
      </w:pPr>
      <w:bookmarkStart w:id="25" w:name="_Toc532179966"/>
      <w:bookmarkStart w:id="26" w:name="_Toc165969650"/>
      <w:bookmarkStart w:id="27" w:name="_Toc128323776"/>
      <w:r w:rsidRPr="007F30AE">
        <w:t>Tests</w:t>
      </w:r>
      <w:bookmarkEnd w:id="25"/>
      <w:bookmarkEnd w:id="26"/>
      <w:bookmarkEnd w:id="27"/>
    </w:p>
    <w:p w:rsidR="005C1848" w:rsidRDefault="005C1848" w:rsidP="008E53F9">
      <w:pPr>
        <w:pStyle w:val="Titre2"/>
      </w:pPr>
      <w:bookmarkStart w:id="28" w:name="_Toc128323777"/>
      <w:bookmarkStart w:id="29" w:name="_Toc532179968"/>
      <w:bookmarkStart w:id="30" w:name="_Toc165969652"/>
      <w:bookmarkStart w:id="31" w:name="_Ref308525868"/>
      <w:r>
        <w:t>Stratégie de test</w:t>
      </w:r>
      <w:bookmarkEnd w:id="28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32" w:name="_Toc128323778"/>
      <w:r w:rsidRPr="007F30AE">
        <w:t>Dossier des tests</w:t>
      </w:r>
      <w:bookmarkEnd w:id="29"/>
      <w:bookmarkEnd w:id="30"/>
      <w:bookmarkEnd w:id="31"/>
      <w:bookmarkEnd w:id="32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F7338B" w:rsidRPr="00920F4E">
        <w:t>effectués.</w:t>
      </w:r>
    </w:p>
    <w:p w:rsidR="002B1E09" w:rsidRPr="00920F4E" w:rsidRDefault="002B1E09" w:rsidP="002B1E09">
      <w:pPr>
        <w:pStyle w:val="Titre2"/>
      </w:pPr>
      <w:bookmarkStart w:id="33" w:name="_Toc128323779"/>
      <w:r>
        <w:t>Problèmes restants</w:t>
      </w:r>
      <w:bookmarkEnd w:id="33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5D0233" w:rsidRDefault="005D0233" w:rsidP="005D0233">
      <w:pPr>
        <w:pStyle w:val="Informations"/>
      </w:pPr>
    </w:p>
    <w:p w:rsidR="005D0233" w:rsidRDefault="005D0233" w:rsidP="005D0233">
      <w:pPr>
        <w:pStyle w:val="Informations"/>
      </w:pPr>
    </w:p>
    <w:p w:rsidR="005D0233" w:rsidRDefault="005D0233" w:rsidP="005D0233">
      <w:pPr>
        <w:pStyle w:val="Informations"/>
      </w:pPr>
    </w:p>
    <w:p w:rsidR="005D0233" w:rsidRDefault="005D0233" w:rsidP="005D0233">
      <w:pPr>
        <w:pStyle w:val="Informations"/>
      </w:pPr>
    </w:p>
    <w:p w:rsidR="005D0233" w:rsidRDefault="005D0233" w:rsidP="005D0233">
      <w:pPr>
        <w:pStyle w:val="Informations"/>
      </w:pPr>
    </w:p>
    <w:p w:rsidR="005D0233" w:rsidRDefault="005D0233" w:rsidP="005D0233">
      <w:pPr>
        <w:pStyle w:val="Informations"/>
      </w:pPr>
    </w:p>
    <w:p w:rsidR="005D0233" w:rsidRDefault="005D0233" w:rsidP="005D0233">
      <w:pPr>
        <w:pStyle w:val="Informations"/>
      </w:pPr>
    </w:p>
    <w:p w:rsidR="005D0233" w:rsidRDefault="005D0233" w:rsidP="005D0233">
      <w:pPr>
        <w:pStyle w:val="Informations"/>
      </w:pPr>
    </w:p>
    <w:p w:rsidR="005D0233" w:rsidRDefault="005D0233" w:rsidP="005D0233">
      <w:pPr>
        <w:pStyle w:val="Informations"/>
      </w:pPr>
    </w:p>
    <w:p w:rsidR="005D0233" w:rsidRDefault="005D0233" w:rsidP="005D0233">
      <w:pPr>
        <w:pStyle w:val="Informations"/>
      </w:pPr>
    </w:p>
    <w:p w:rsidR="005D0233" w:rsidRDefault="005D0233" w:rsidP="005D0233">
      <w:pPr>
        <w:pStyle w:val="Informations"/>
      </w:pPr>
    </w:p>
    <w:p w:rsidR="005D0233" w:rsidRDefault="005D0233" w:rsidP="005D0233">
      <w:pPr>
        <w:pStyle w:val="Informations"/>
      </w:pPr>
    </w:p>
    <w:p w:rsidR="005D0233" w:rsidRDefault="005D0233" w:rsidP="005D0233">
      <w:pPr>
        <w:pStyle w:val="Informations"/>
      </w:pPr>
    </w:p>
    <w:p w:rsidR="005D0233" w:rsidRDefault="005D0233" w:rsidP="005D0233">
      <w:pPr>
        <w:pStyle w:val="Informations"/>
      </w:pPr>
    </w:p>
    <w:p w:rsidR="005D0233" w:rsidRDefault="005D0233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822734" w:rsidRDefault="00822734" w:rsidP="005D0233">
      <w:pPr>
        <w:pStyle w:val="Informations"/>
      </w:pPr>
    </w:p>
    <w:p w:rsidR="005D0233" w:rsidRDefault="005D0233" w:rsidP="005D0233">
      <w:pPr>
        <w:pStyle w:val="Informations"/>
      </w:pPr>
    </w:p>
    <w:p w:rsidR="005D0233" w:rsidRDefault="005D0233" w:rsidP="005D0233">
      <w:pPr>
        <w:pStyle w:val="Informations"/>
      </w:pPr>
    </w:p>
    <w:p w:rsidR="007F30AE" w:rsidRPr="007F30AE" w:rsidRDefault="007F30AE" w:rsidP="005D0233">
      <w:pPr>
        <w:pStyle w:val="Titre1"/>
      </w:pPr>
      <w:bookmarkStart w:id="34" w:name="_Toc165969653"/>
      <w:bookmarkStart w:id="35" w:name="_Toc128323780"/>
      <w:r w:rsidRPr="007F30AE">
        <w:t>Conclusion</w:t>
      </w:r>
      <w:bookmarkEnd w:id="34"/>
      <w:bookmarkEnd w:id="35"/>
    </w:p>
    <w:p w:rsidR="007F30AE" w:rsidRPr="00152A26" w:rsidRDefault="007F30AE" w:rsidP="008E53F9">
      <w:pPr>
        <w:pStyle w:val="Titre2"/>
      </w:pPr>
      <w:bookmarkStart w:id="36" w:name="_Toc165969654"/>
      <w:bookmarkStart w:id="37" w:name="_Toc128323781"/>
      <w:r w:rsidRPr="00152A26">
        <w:t xml:space="preserve">Bilan des </w:t>
      </w:r>
      <w:bookmarkEnd w:id="36"/>
      <w:r w:rsidR="008E53F9">
        <w:t>fonctionnalités demandées</w:t>
      </w:r>
      <w:bookmarkEnd w:id="37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38" w:name="_Toc165969655"/>
      <w:bookmarkStart w:id="39" w:name="_Toc128323782"/>
      <w:r w:rsidRPr="007F30AE">
        <w:t>Bilan de la planification</w:t>
      </w:r>
      <w:bookmarkEnd w:id="38"/>
      <w:bookmarkEnd w:id="39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40" w:name="_Toc165969656"/>
      <w:bookmarkStart w:id="41" w:name="_Toc128323783"/>
      <w:r w:rsidRPr="007F30AE">
        <w:t>Bilan personnel</w:t>
      </w:r>
      <w:bookmarkEnd w:id="40"/>
      <w:bookmarkEnd w:id="41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Default="00A3107E" w:rsidP="002B1E09">
      <w:pPr>
        <w:pStyle w:val="Informations"/>
      </w:pPr>
      <w:r w:rsidRPr="00920F4E">
        <w:t>Remerciements, signature, etc.</w:t>
      </w: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Pr="00920F4E" w:rsidRDefault="005D0233" w:rsidP="002B1E09">
      <w:pPr>
        <w:pStyle w:val="Informations"/>
      </w:pPr>
    </w:p>
    <w:p w:rsidR="007F30AE" w:rsidRPr="007F30AE" w:rsidRDefault="007F30AE" w:rsidP="008E53F9">
      <w:pPr>
        <w:pStyle w:val="Titre1"/>
      </w:pPr>
      <w:bookmarkStart w:id="42" w:name="_Toc532179971"/>
      <w:bookmarkStart w:id="43" w:name="_Toc165969657"/>
      <w:bookmarkStart w:id="44" w:name="_Toc128323784"/>
      <w:r w:rsidRPr="007F30AE">
        <w:t>Divers</w:t>
      </w:r>
      <w:bookmarkEnd w:id="42"/>
      <w:bookmarkEnd w:id="43"/>
      <w:bookmarkEnd w:id="44"/>
    </w:p>
    <w:p w:rsidR="007F30AE" w:rsidRPr="007F30AE" w:rsidRDefault="007F30AE" w:rsidP="008E53F9">
      <w:pPr>
        <w:pStyle w:val="Titre2"/>
      </w:pPr>
      <w:bookmarkStart w:id="45" w:name="_Toc532179972"/>
      <w:bookmarkStart w:id="46" w:name="_Toc165969658"/>
      <w:bookmarkStart w:id="47" w:name="_Toc128323785"/>
      <w:r w:rsidRPr="007F30AE">
        <w:t>Journal de travail</w:t>
      </w:r>
      <w:bookmarkEnd w:id="45"/>
      <w:bookmarkEnd w:id="46"/>
      <w:bookmarkEnd w:id="47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48" w:name="_Toc128323786"/>
      <w:r>
        <w:t>Bibliographie</w:t>
      </w:r>
      <w:bookmarkEnd w:id="48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49" w:name="_Toc128323787"/>
      <w:r>
        <w:t>Webographie</w:t>
      </w:r>
      <w:bookmarkEnd w:id="49"/>
    </w:p>
    <w:p w:rsidR="00903FEF" w:rsidRDefault="00903FEF" w:rsidP="002B1E09">
      <w:pPr>
        <w:pStyle w:val="Informations"/>
      </w:pPr>
      <w:r w:rsidRPr="00920F4E">
        <w:t>Références des sites Internet consultés durant le projet.</w:t>
      </w: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Default="005D0233" w:rsidP="002B1E09">
      <w:pPr>
        <w:pStyle w:val="Informations"/>
      </w:pPr>
    </w:p>
    <w:p w:rsidR="005D0233" w:rsidRPr="00920F4E" w:rsidRDefault="005D0233" w:rsidP="002B1E09">
      <w:pPr>
        <w:pStyle w:val="Informations"/>
      </w:pPr>
    </w:p>
    <w:p w:rsidR="00903FEF" w:rsidRPr="007F30AE" w:rsidRDefault="00903FEF" w:rsidP="008E53F9">
      <w:pPr>
        <w:pStyle w:val="Titre1"/>
      </w:pPr>
      <w:bookmarkStart w:id="50" w:name="_Toc128323788"/>
      <w:r>
        <w:t>Annexes</w:t>
      </w:r>
      <w:bookmarkEnd w:id="50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5C4A" w:rsidRDefault="00095C4A">
      <w:r>
        <w:separator/>
      </w:r>
    </w:p>
  </w:endnote>
  <w:endnote w:type="continuationSeparator" w:id="0">
    <w:p w:rsidR="00095C4A" w:rsidRDefault="00095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0F02" w:rsidRDefault="00D20F0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09"/>
      <w:gridCol w:w="3028"/>
    </w:tblGrid>
    <w:tr w:rsidR="00D20F02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D20F02" w:rsidRDefault="00D20F02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657429" w:rsidRPr="00657429">
              <w:rPr>
                <w:rFonts w:cs="Arial"/>
                <w:noProof/>
                <w:szCs w:val="16"/>
              </w:rPr>
              <w:t>César Klein</w:t>
            </w:r>
          </w:fldSimple>
        </w:p>
        <w:p w:rsidR="00D20F02" w:rsidRPr="00000197" w:rsidRDefault="00D20F02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D20F02" w:rsidRPr="00000197" w:rsidRDefault="00D20F02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D20F02" w:rsidRPr="00000197" w:rsidRDefault="00D20F02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 w:rsidR="00657429">
            <w:rPr>
              <w:rFonts w:cs="Arial"/>
              <w:noProof/>
              <w:szCs w:val="16"/>
            </w:rPr>
            <w:t>29.01.2024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D20F02" w:rsidRPr="00000197" w:rsidTr="00E52B61">
      <w:trPr>
        <w:jc w:val="center"/>
      </w:trPr>
      <w:tc>
        <w:tcPr>
          <w:tcW w:w="3510" w:type="dxa"/>
          <w:vAlign w:val="center"/>
        </w:tcPr>
        <w:p w:rsidR="00D20F02" w:rsidRPr="00000197" w:rsidRDefault="00D20F02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Modifié par : X. Carrel</w:t>
          </w:r>
          <w:fldSimple w:instr=" LASTSAVEDBY   \* MERGEFORMAT ">
            <w:r w:rsidR="00657429">
              <w:rPr>
                <w:noProof/>
              </w:rPr>
              <w:t>César Klein</w:t>
            </w:r>
          </w:fldSimple>
        </w:p>
      </w:tc>
      <w:tc>
        <w:tcPr>
          <w:tcW w:w="2680" w:type="dxa"/>
          <w:vAlign w:val="center"/>
        </w:tcPr>
        <w:p w:rsidR="00D20F02" w:rsidRPr="00000197" w:rsidRDefault="00D20F02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3C6511"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3C6511">
            <w:rPr>
              <w:rStyle w:val="Numrodepage"/>
              <w:rFonts w:cs="Arial"/>
              <w:noProof/>
              <w:szCs w:val="16"/>
            </w:rPr>
            <w:t>9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D20F02" w:rsidRPr="00000197" w:rsidRDefault="00D20F02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657429">
            <w:rPr>
              <w:rFonts w:cs="Arial"/>
              <w:noProof/>
              <w:szCs w:val="16"/>
            </w:rPr>
            <w:t>05.03.2024 15:38</w:t>
          </w:r>
          <w:r>
            <w:rPr>
              <w:rFonts w:cs="Arial"/>
              <w:szCs w:val="16"/>
            </w:rPr>
            <w:fldChar w:fldCharType="end"/>
          </w:r>
        </w:p>
      </w:tc>
    </w:tr>
    <w:tr w:rsidR="00D20F02" w:rsidRPr="00000197" w:rsidTr="00E52B61">
      <w:trPr>
        <w:jc w:val="center"/>
      </w:trPr>
      <w:tc>
        <w:tcPr>
          <w:tcW w:w="3510" w:type="dxa"/>
          <w:vAlign w:val="center"/>
        </w:tcPr>
        <w:p w:rsidR="00D20F02" w:rsidRPr="00000197" w:rsidRDefault="00D20F02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657429" w:rsidRPr="00657429">
              <w:rPr>
                <w:rFonts w:cs="Arial"/>
                <w:noProof/>
                <w:szCs w:val="16"/>
              </w:rPr>
              <w:t>8</w:t>
            </w:r>
          </w:fldSimple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657429">
            <w:rPr>
              <w:rFonts w:cs="Arial"/>
              <w:noProof/>
              <w:szCs w:val="16"/>
            </w:rPr>
            <w:t>05.03.2024 15:38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D20F02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657429" w:rsidRPr="00657429">
              <w:rPr>
                <w:rFonts w:cs="Arial"/>
                <w:noProof/>
                <w:szCs w:val="16"/>
              </w:rPr>
              <w:t>Rapport</w:t>
            </w:r>
            <w:r w:rsidR="00657429">
              <w:rPr>
                <w:noProof/>
              </w:rPr>
              <w:t xml:space="preserve"> de projet César</w:t>
            </w:r>
          </w:fldSimple>
        </w:p>
      </w:tc>
    </w:tr>
  </w:tbl>
  <w:p w:rsidR="00D20F02" w:rsidRPr="00000197" w:rsidRDefault="00D20F02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0F02" w:rsidRDefault="00D20F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5C4A" w:rsidRDefault="00095C4A">
      <w:r>
        <w:separator/>
      </w:r>
    </w:p>
  </w:footnote>
  <w:footnote w:type="continuationSeparator" w:id="0">
    <w:p w:rsidR="00095C4A" w:rsidRDefault="00095C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0F02" w:rsidRDefault="00D20F0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D20F02">
      <w:trPr>
        <w:trHeight w:val="536"/>
        <w:jc w:val="center"/>
      </w:trPr>
      <w:tc>
        <w:tcPr>
          <w:tcW w:w="2445" w:type="dxa"/>
          <w:vAlign w:val="center"/>
        </w:tcPr>
        <w:p w:rsidR="00D20F02" w:rsidRDefault="00D20F02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D20F02" w:rsidRPr="00B4738A" w:rsidRDefault="00D20F02" w:rsidP="00B4738A"/>
      </w:tc>
      <w:tc>
        <w:tcPr>
          <w:tcW w:w="2283" w:type="dxa"/>
          <w:vAlign w:val="center"/>
        </w:tcPr>
        <w:p w:rsidR="00D20F02" w:rsidRDefault="00D20F02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20F02" w:rsidRDefault="00D20F0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0F02" w:rsidRDefault="00D20F0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159689746">
    <w:abstractNumId w:val="0"/>
  </w:num>
  <w:num w:numId="2" w16cid:durableId="748650038">
    <w:abstractNumId w:val="3"/>
  </w:num>
  <w:num w:numId="3" w16cid:durableId="1892498030">
    <w:abstractNumId w:val="2"/>
  </w:num>
  <w:num w:numId="4" w16cid:durableId="1661813258">
    <w:abstractNumId w:val="4"/>
  </w:num>
  <w:num w:numId="5" w16cid:durableId="1929995460">
    <w:abstractNumId w:val="5"/>
  </w:num>
  <w:num w:numId="6" w16cid:durableId="34251606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BD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95C4A"/>
    <w:rsid w:val="000A1B63"/>
    <w:rsid w:val="000A7B4A"/>
    <w:rsid w:val="000B6BE0"/>
    <w:rsid w:val="000E7483"/>
    <w:rsid w:val="000F22B9"/>
    <w:rsid w:val="000F381C"/>
    <w:rsid w:val="000F6715"/>
    <w:rsid w:val="0010591C"/>
    <w:rsid w:val="001060F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2D97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C6511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4DEB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D0233"/>
    <w:rsid w:val="005D24E9"/>
    <w:rsid w:val="005D619E"/>
    <w:rsid w:val="005E6192"/>
    <w:rsid w:val="005E6B56"/>
    <w:rsid w:val="00615583"/>
    <w:rsid w:val="00636B4D"/>
    <w:rsid w:val="00645760"/>
    <w:rsid w:val="00656974"/>
    <w:rsid w:val="00657429"/>
    <w:rsid w:val="00687391"/>
    <w:rsid w:val="006902A9"/>
    <w:rsid w:val="006966D0"/>
    <w:rsid w:val="006E132F"/>
    <w:rsid w:val="006E2CE8"/>
    <w:rsid w:val="006E4B67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22734"/>
    <w:rsid w:val="00845304"/>
    <w:rsid w:val="008468C8"/>
    <w:rsid w:val="00851A5E"/>
    <w:rsid w:val="00853E81"/>
    <w:rsid w:val="00856409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BC9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80D39"/>
    <w:rsid w:val="00B95EC5"/>
    <w:rsid w:val="00B96AA1"/>
    <w:rsid w:val="00BA56D2"/>
    <w:rsid w:val="00BA7DF1"/>
    <w:rsid w:val="00BD773C"/>
    <w:rsid w:val="00BE185C"/>
    <w:rsid w:val="00BE2EBD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0F02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41A13"/>
    <w:rsid w:val="00F43DDA"/>
    <w:rsid w:val="00F512A6"/>
    <w:rsid w:val="00F664DF"/>
    <w:rsid w:val="00F7338B"/>
    <w:rsid w:val="00F93513"/>
    <w:rsid w:val="00FB1CD6"/>
    <w:rsid w:val="00FB6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8B74A59"/>
  <w15:docId w15:val="{F3D5E22A-1D3B-4B8A-B22F-18F60F71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NormalWeb">
    <w:name w:val="Normal (Web)"/>
    <w:basedOn w:val="Normal"/>
    <w:uiPriority w:val="99"/>
    <w:unhideWhenUsed/>
    <w:rsid w:val="00F43D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fi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klein\Documents\GitHub\ICT-306-%20repos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77F71D-360A-4509-AF94-078686641A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191</TotalTime>
  <Pages>14</Pages>
  <Words>2935</Words>
  <Characters>16145</Characters>
  <Application>Microsoft Office Word</Application>
  <DocSecurity>0</DocSecurity>
  <Lines>134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19042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César Klein</dc:creator>
  <cp:lastModifiedBy>César Klein</cp:lastModifiedBy>
  <cp:revision>9</cp:revision>
  <cp:lastPrinted>2024-03-05T14:38:00Z</cp:lastPrinted>
  <dcterms:created xsi:type="dcterms:W3CDTF">2024-01-29T10:23:00Z</dcterms:created>
  <dcterms:modified xsi:type="dcterms:W3CDTF">2024-03-05T14:40:00Z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